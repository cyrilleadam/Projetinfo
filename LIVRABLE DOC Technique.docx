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7F5F9" w14:textId="48CA82C1" w:rsidR="005F1FF1" w:rsidRDefault="00E5275B">
      <w:pPr>
        <w:rPr>
          <w:i/>
          <w:iCs/>
          <w:color w:val="575F6D" w:themeColor="text2"/>
          <w:spacing w:val="5"/>
          <w:szCs w:val="24"/>
        </w:rPr>
      </w:pPr>
      <w:r>
        <w:rPr>
          <w:rFonts w:ascii="Century Schoolbook" w:hAnsi="Century Schoolbook"/>
          <w:i/>
          <w:iCs/>
          <w:smallCaps/>
          <w:noProof/>
          <w:color w:val="4F271C"/>
          <w:spacing w:val="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6E95AF3" wp14:editId="0DC00977">
                <wp:simplePos x="0" y="0"/>
                <wp:positionH relativeFrom="margin">
                  <wp:posOffset>-502285</wp:posOffset>
                </wp:positionH>
                <wp:positionV relativeFrom="margin">
                  <wp:posOffset>7380274</wp:posOffset>
                </wp:positionV>
                <wp:extent cx="4660900" cy="1934817"/>
                <wp:effectExtent l="0" t="0" r="0" b="0"/>
                <wp:wrapNone/>
                <wp:docPr id="7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0900" cy="19348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AF85D" w14:textId="54877A73" w:rsidR="00E9118A" w:rsidRPr="00681B78" w:rsidRDefault="00E9118A">
                            <w:pPr>
                              <w:spacing w:after="100"/>
                              <w:rPr>
                                <w:b/>
                                <w:color w:val="92D050"/>
                                <w:szCs w:val="24"/>
                                <w:u w:val="single"/>
                              </w:rPr>
                            </w:pPr>
                            <w:r w:rsidRPr="00681B78">
                              <w:rPr>
                                <w:b/>
                                <w:color w:val="92D050"/>
                                <w:szCs w:val="24"/>
                                <w:u w:val="single"/>
                              </w:rPr>
                              <w:t xml:space="preserve">Équipe </w:t>
                            </w:r>
                          </w:p>
                          <w:p w14:paraId="46A6C9F1" w14:textId="7833DC21" w:rsidR="00E9118A" w:rsidRPr="00681B78" w:rsidRDefault="00E9118A" w:rsidP="00681B78">
                            <w:pPr>
                              <w:spacing w:after="100"/>
                              <w:rPr>
                                <w:i/>
                                <w:color w:val="92D050"/>
                                <w:szCs w:val="24"/>
                              </w:rPr>
                            </w:pPr>
                            <w:r w:rsidRPr="00681B78">
                              <w:rPr>
                                <w:i/>
                                <w:color w:val="92D050"/>
                                <w:szCs w:val="24"/>
                              </w:rPr>
                              <w:t>Cyrille ADAM</w:t>
                            </w:r>
                          </w:p>
                          <w:p w14:paraId="51F1251F" w14:textId="7C688453" w:rsidR="00E9118A" w:rsidRPr="00681B78" w:rsidRDefault="00E9118A" w:rsidP="00681B78">
                            <w:pPr>
                              <w:spacing w:after="100"/>
                              <w:rPr>
                                <w:i/>
                                <w:color w:val="92D050"/>
                                <w:szCs w:val="24"/>
                              </w:rPr>
                            </w:pPr>
                            <w:r w:rsidRPr="00681B78">
                              <w:rPr>
                                <w:i/>
                                <w:color w:val="92D050"/>
                                <w:szCs w:val="24"/>
                              </w:rPr>
                              <w:t>Vincent CARON</w:t>
                            </w:r>
                          </w:p>
                          <w:p w14:paraId="0D9593A2" w14:textId="49ADF490" w:rsidR="00E9118A" w:rsidRDefault="00E9118A" w:rsidP="00681B78">
                            <w:pPr>
                              <w:spacing w:after="100"/>
                              <w:rPr>
                                <w:i/>
                                <w:color w:val="92D050"/>
                                <w:szCs w:val="24"/>
                              </w:rPr>
                            </w:pPr>
                            <w:r w:rsidRPr="00681B78">
                              <w:rPr>
                                <w:i/>
                                <w:color w:val="92D050"/>
                                <w:szCs w:val="24"/>
                              </w:rPr>
                              <w:t>Louis-François GARNIER</w:t>
                            </w:r>
                          </w:p>
                          <w:p w14:paraId="4CE6EA10" w14:textId="1135BA26" w:rsidR="00E9118A" w:rsidRPr="005008A2" w:rsidRDefault="00E9118A" w:rsidP="00681B78">
                            <w:pPr>
                              <w:spacing w:after="100"/>
                              <w:rPr>
                                <w:color w:val="92D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E95AF3" id="Rectangle 54" o:spid="_x0000_s1026" style="position:absolute;margin-left:-39.55pt;margin-top:581.1pt;width:367pt;height:152.35pt;z-index:251659776;visibility:visible;mso-wrap-style:square;mso-width-percent:6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60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" o:allowincell="f" stroked="f">
                <v:textbox>
                  <w:txbxContent>
                    <w:p w14:paraId="710AF85D" w14:textId="54877A73" w:rsidR="00E9118A" w:rsidRPr="00681B78" w:rsidRDefault="00E9118A">
                      <w:pPr>
                        <w:spacing w:after="100"/>
                        <w:rPr>
                          <w:b/>
                          <w:color w:val="92D050"/>
                          <w:szCs w:val="24"/>
                          <w:u w:val="single"/>
                        </w:rPr>
                      </w:pPr>
                      <w:r w:rsidRPr="00681B78">
                        <w:rPr>
                          <w:b/>
                          <w:color w:val="92D050"/>
                          <w:szCs w:val="24"/>
                          <w:u w:val="single"/>
                        </w:rPr>
                        <w:t xml:space="preserve">Équipe </w:t>
                      </w:r>
                    </w:p>
                    <w:p w14:paraId="46A6C9F1" w14:textId="7833DC21" w:rsidR="00E9118A" w:rsidRPr="00681B78" w:rsidRDefault="00E9118A" w:rsidP="00681B78">
                      <w:pPr>
                        <w:spacing w:after="100"/>
                        <w:rPr>
                          <w:i/>
                          <w:color w:val="92D050"/>
                          <w:szCs w:val="24"/>
                        </w:rPr>
                      </w:pPr>
                      <w:r w:rsidRPr="00681B78">
                        <w:rPr>
                          <w:i/>
                          <w:color w:val="92D050"/>
                          <w:szCs w:val="24"/>
                        </w:rPr>
                        <w:t>Cyrille ADAM</w:t>
                      </w:r>
                    </w:p>
                    <w:p w14:paraId="51F1251F" w14:textId="7C688453" w:rsidR="00E9118A" w:rsidRPr="00681B78" w:rsidRDefault="00E9118A" w:rsidP="00681B78">
                      <w:pPr>
                        <w:spacing w:after="100"/>
                        <w:rPr>
                          <w:i/>
                          <w:color w:val="92D050"/>
                          <w:szCs w:val="24"/>
                        </w:rPr>
                      </w:pPr>
                      <w:r w:rsidRPr="00681B78">
                        <w:rPr>
                          <w:i/>
                          <w:color w:val="92D050"/>
                          <w:szCs w:val="24"/>
                        </w:rPr>
                        <w:t>Vincent CARON</w:t>
                      </w:r>
                    </w:p>
                    <w:p w14:paraId="0D9593A2" w14:textId="49ADF490" w:rsidR="00E9118A" w:rsidRDefault="00E9118A" w:rsidP="00681B78">
                      <w:pPr>
                        <w:spacing w:after="100"/>
                        <w:rPr>
                          <w:i/>
                          <w:color w:val="92D050"/>
                          <w:szCs w:val="24"/>
                        </w:rPr>
                      </w:pPr>
                      <w:r w:rsidRPr="00681B78">
                        <w:rPr>
                          <w:i/>
                          <w:color w:val="92D050"/>
                          <w:szCs w:val="24"/>
                        </w:rPr>
                        <w:t>Louis-François GARNIER</w:t>
                      </w:r>
                    </w:p>
                    <w:p w14:paraId="4CE6EA10" w14:textId="1135BA26" w:rsidR="00E9118A" w:rsidRPr="005008A2" w:rsidRDefault="00E9118A" w:rsidP="00681B78">
                      <w:pPr>
                        <w:spacing w:after="100"/>
                        <w:rPr>
                          <w:color w:val="92D050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2B005A">
        <w:rPr>
          <w:i/>
          <w:iCs/>
          <w:smallCaps/>
          <w:noProof/>
          <w:color w:val="575F6D" w:themeColor="text2"/>
          <w:spacing w:val="5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25CA15F1" wp14:editId="1C070640">
                <wp:simplePos x="0" y="0"/>
                <wp:positionH relativeFrom="margin">
                  <wp:posOffset>-316368</wp:posOffset>
                </wp:positionH>
                <wp:positionV relativeFrom="page">
                  <wp:posOffset>2398229</wp:posOffset>
                </wp:positionV>
                <wp:extent cx="4772440" cy="5027930"/>
                <wp:effectExtent l="0" t="0" r="0" b="0"/>
                <wp:wrapNone/>
                <wp:docPr id="73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2440" cy="5027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94D07" w14:textId="0EA3ACAD" w:rsidR="00E9118A" w:rsidRDefault="00E9118A">
                            <w:p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alias w:val="Titre"/>
                                <w:id w:val="-1045760080"/>
                                <w:placeholder>
                                  <w:docPart w:val="FC1D8A9C68F09245BB92B91EB5B995B2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  <w:t>Document Technique</w:t>
                                </w:r>
                              </w:sdtContent>
                            </w:sdt>
                          </w:p>
                          <w:p w14:paraId="18CCB666" w14:textId="3EEE5B8D" w:rsidR="00E9118A" w:rsidRDefault="00E9118A">
                            <w:p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  <w:p w14:paraId="007E2B05" w14:textId="77777777" w:rsidR="00E9118A" w:rsidRDefault="00E9118A">
                            <w:p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  <w:p w14:paraId="034508A1" w14:textId="12B7224C" w:rsidR="00E9118A" w:rsidRPr="00C0770C" w:rsidRDefault="00E9118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DOMI’NATIONS</w:t>
                            </w:r>
                          </w:p>
                          <w:p w14:paraId="035DDA5D" w14:textId="67D4FDA5" w:rsidR="00E9118A" w:rsidRDefault="00E9118A"/>
                          <w:p w14:paraId="71139B0C" w14:textId="25AD4F86" w:rsidR="00E9118A" w:rsidRPr="00C0770C" w:rsidRDefault="00E9118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Fait le 26 novembre</w:t>
                            </w:r>
                            <w:r w:rsidRPr="00C0770C">
                              <w:rPr>
                                <w:i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25CA15F1" id="Rectangle 89" o:spid="_x0000_s1027" style="position:absolute;margin-left:-24.9pt;margin-top:188.85pt;width:375.8pt;height:395.9pt;z-index:251660800;visibility:visible;mso-wrap-style:square;mso-width-percent:0;mso-height-percent:5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50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" o:allowincell="f" filled="f" stroked="f">
                <v:textbox>
                  <w:txbxContent>
                    <w:p w14:paraId="0DB94D07" w14:textId="0EA3ACAD" w:rsidR="00E9118A" w:rsidRDefault="00E9118A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244583" w:themeColor="accent2" w:themeShade="80"/>
                          <w:spacing w:val="20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244583" w:themeColor="accent2" w:themeShade="80"/>
                            <w:spacing w:val="20"/>
                            <w:sz w:val="56"/>
                            <w:szCs w:val="56"/>
                          </w:rPr>
                          <w:alias w:val="Titre"/>
                          <w:id w:val="-1045760080"/>
                          <w:placeholder>
                            <w:docPart w:val="FC1D8A9C68F09245BB92B91EB5B995B2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  <w:t>Document Technique</w:t>
                          </w:r>
                        </w:sdtContent>
                      </w:sdt>
                    </w:p>
                    <w:p w14:paraId="18CCB666" w14:textId="3EEE5B8D" w:rsidR="00E9118A" w:rsidRDefault="00E9118A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</w:p>
                    <w:p w14:paraId="007E2B05" w14:textId="77777777" w:rsidR="00E9118A" w:rsidRDefault="00E9118A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</w:p>
                    <w:p w14:paraId="034508A1" w14:textId="12B7224C" w:rsidR="00E9118A" w:rsidRPr="00C0770C" w:rsidRDefault="00E9118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DOMI’NATIONS</w:t>
                      </w:r>
                    </w:p>
                    <w:p w14:paraId="035DDA5D" w14:textId="67D4FDA5" w:rsidR="00E9118A" w:rsidRDefault="00E9118A"/>
                    <w:p w14:paraId="71139B0C" w14:textId="25AD4F86" w:rsidR="00E9118A" w:rsidRPr="00C0770C" w:rsidRDefault="00E9118A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Fait le 26 novembre</w:t>
                      </w:r>
                      <w:r w:rsidRPr="00C0770C">
                        <w:rPr>
                          <w:i/>
                        </w:rPr>
                        <w:t xml:space="preserve"> 2018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Cs w:val="24"/>
          </w:rPr>
          <w:id w:val="-689369987"/>
          <w:docPartObj>
            <w:docPartGallery w:val="Cover Pages"/>
            <w:docPartUnique/>
          </w:docPartObj>
        </w:sdtPr>
        <w:sdtContent>
          <w:r w:rsidR="009B6008">
            <w:rPr>
              <w:i/>
              <w:iCs/>
              <w:smallCaps/>
              <w:noProof/>
              <w:color w:val="575F6D" w:themeColor="text2"/>
              <w:spacing w:val="5"/>
              <w:szCs w:val="24"/>
            </w:rPr>
            <mc:AlternateContent>
              <mc:Choice Requires="wpg">
                <w:drawing>
                  <wp:anchor distT="0" distB="0" distL="114300" distR="114300" simplePos="0" relativeHeight="251662848" behindDoc="0" locked="0" layoutInCell="1" allowOverlap="1" wp14:anchorId="737210DF" wp14:editId="6B9BECFF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2700" t="12700" r="17145" b="33020"/>
                    <wp:wrapNone/>
                    <wp:docPr id="1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>
                                  <a:solidFill>
                                    <a:srgbClr val="92D050"/>
                                  </a:solidFill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92D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92D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92D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92D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38100" cmpd="dbl">
                                <a:solidFill>
                                  <a:srgbClr val="92D05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38100" cmpd="dbl">
                                <a:solidFill>
                                  <a:srgbClr val="92D05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3317BD03" id="Groupe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">
                    <v:group id="Group 77" o:spid="_x0000_s1027" style="position:absolute;left:3089;width:14653;height:106984" coordorigin="6022,8835" coordsize="2310,16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zlw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6Dv0PhDMjVLwAAAP//AwBQSwECLQAUAAYACAAAACEA2+H2y+4AAACFAQAAEwAAAAAA&#13;&#10;AAAAAAAAAAAAAAAAW0NvbnRlbnRfVHlwZXNdLnhtbFBLAQItABQABgAIAAAAIQBa9CxbvwAAABUB&#13;&#10;AAALAAAAAAAAAAAAAAAAAB8BAABfcmVscy8ucmVsc1BLAQItABQABgAIAAAAIQAgrzlwyAAAAOAA&#13;&#10;AAAPAAAAAAAAAAAAAAAAAAcCAABkcnMvZG93bnJldi54bWxQSwUGAAAAAAMAAwC3AAAA/AIAAAAA&#13;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" fillcolor="#92d050" strokecolor="#92d050" strokeweight="2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" strokecolor="#92d050" strokeweight="1pt"/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" strokecolor="#92d050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" strokecolor="#92d050" strokeweight="4.5pt"/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" strokecolor="#92d050" strokeweight="2.25pt"/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" fillcolor="#92d050" strokecolor="#92d050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" fillcolor="#92d050" strokecolor="#92d050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9B6008">
            <w:rPr>
              <w:i/>
              <w:iCs/>
              <w:smallCaps/>
              <w:color w:val="575F6D" w:themeColor="text2"/>
              <w:spacing w:val="5"/>
              <w:szCs w:val="24"/>
            </w:rPr>
            <w:br w:type="page"/>
          </w:r>
        </w:sdtContent>
      </w:sdt>
    </w:p>
    <w:sdt>
      <w:sdtPr>
        <w:rPr>
          <w:rFonts w:asciiTheme="minorHAnsi" w:hAnsiTheme="minorHAnsi"/>
          <w:smallCaps w:val="0"/>
          <w:color w:val="414751" w:themeColor="text2" w:themeShade="BF"/>
          <w:spacing w:val="0"/>
          <w:sz w:val="24"/>
          <w:szCs w:val="20"/>
        </w:rPr>
        <w:id w:val="-3165709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84D1E1" w14:textId="655EE450" w:rsidR="00420CEB" w:rsidRPr="00420CEB" w:rsidRDefault="00420CEB" w:rsidP="009B376B">
          <w:pPr>
            <w:pStyle w:val="Titre"/>
            <w:rPr>
              <w:rFonts w:asciiTheme="minorHAnsi" w:hAnsiTheme="minorHAnsi"/>
              <w:smallCaps w:val="0"/>
              <w:color w:val="414751" w:themeColor="text2" w:themeShade="BF"/>
              <w:spacing w:val="0"/>
              <w:sz w:val="24"/>
              <w:szCs w:val="20"/>
            </w:rPr>
          </w:pPr>
        </w:p>
        <w:p w14:paraId="65B9E6FC" w14:textId="7EE453A0" w:rsidR="00420CEB" w:rsidRPr="009B376B" w:rsidRDefault="009B376B" w:rsidP="009B376B">
          <w:pPr>
            <w:pStyle w:val="Titre"/>
          </w:pPr>
          <w:r w:rsidRPr="009B376B">
            <w:t>Table des matières</w:t>
          </w:r>
        </w:p>
        <w:p w14:paraId="5DE20A14" w14:textId="6DCDA144" w:rsidR="009B376B" w:rsidRPr="00D55029" w:rsidRDefault="00D55029" w:rsidP="009B376B">
          <w:pPr>
            <w:pStyle w:val="TM1"/>
            <w:numPr>
              <w:ilvl w:val="0"/>
              <w:numId w:val="11"/>
            </w:numPr>
            <w:rPr>
              <w:bCs w:val="0"/>
            </w:rPr>
          </w:pPr>
          <w:r w:rsidRPr="00D55029">
            <w:rPr>
              <w:bCs w:val="0"/>
            </w:rPr>
            <w:t>Contextualisation</w:t>
          </w:r>
        </w:p>
        <w:p w14:paraId="12055F7E" w14:textId="5C0D317F" w:rsidR="00E73DD7" w:rsidRPr="00E73DD7" w:rsidRDefault="009B376B">
          <w:pPr>
            <w:pStyle w:val="TM1"/>
            <w:tabs>
              <w:tab w:val="left" w:pos="410"/>
              <w:tab w:val="right" w:leader="dot" w:pos="8395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7561770" w:history="1">
            <w:r w:rsidR="00E73DD7" w:rsidRPr="00E73DD7">
              <w:rPr>
                <w:rStyle w:val="Lienhypertexte"/>
                <w:b w:val="0"/>
                <w:noProof/>
              </w:rPr>
              <w:t>1.</w:t>
            </w:r>
            <w:r w:rsidR="00E73DD7" w:rsidRPr="00E73DD7"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4"/>
                <w:szCs w:val="24"/>
                <w:u w:val="none"/>
              </w:rPr>
              <w:tab/>
            </w:r>
            <w:r w:rsidR="00E73DD7" w:rsidRPr="00E73DD7">
              <w:rPr>
                <w:rStyle w:val="Lienhypertexte"/>
                <w:b w:val="0"/>
                <w:noProof/>
              </w:rPr>
              <w:t>Présentation du projet</w:t>
            </w:r>
            <w:r w:rsidR="00E73DD7" w:rsidRPr="00E73DD7">
              <w:rPr>
                <w:b w:val="0"/>
                <w:noProof/>
                <w:webHidden/>
              </w:rPr>
              <w:tab/>
            </w:r>
            <w:r w:rsidR="00E73DD7" w:rsidRPr="00E73DD7">
              <w:rPr>
                <w:b w:val="0"/>
                <w:noProof/>
                <w:webHidden/>
              </w:rPr>
              <w:fldChar w:fldCharType="begin"/>
            </w:r>
            <w:r w:rsidR="00E73DD7" w:rsidRPr="00E73DD7">
              <w:rPr>
                <w:b w:val="0"/>
                <w:noProof/>
                <w:webHidden/>
              </w:rPr>
              <w:instrText xml:space="preserve"> PAGEREF _Toc527561770 \h </w:instrText>
            </w:r>
            <w:r w:rsidR="00E73DD7" w:rsidRPr="00E73DD7">
              <w:rPr>
                <w:b w:val="0"/>
                <w:noProof/>
                <w:webHidden/>
              </w:rPr>
            </w:r>
            <w:r w:rsidR="00E73DD7" w:rsidRPr="00E73DD7">
              <w:rPr>
                <w:b w:val="0"/>
                <w:noProof/>
                <w:webHidden/>
              </w:rPr>
              <w:fldChar w:fldCharType="separate"/>
            </w:r>
            <w:r w:rsidR="00E73DD7" w:rsidRPr="00E73DD7">
              <w:rPr>
                <w:b w:val="0"/>
                <w:noProof/>
                <w:webHidden/>
              </w:rPr>
              <w:t>2</w:t>
            </w:r>
            <w:r w:rsidR="00E73DD7" w:rsidRPr="00E73DD7">
              <w:rPr>
                <w:b w:val="0"/>
                <w:noProof/>
                <w:webHidden/>
              </w:rPr>
              <w:fldChar w:fldCharType="end"/>
            </w:r>
          </w:hyperlink>
        </w:p>
        <w:p w14:paraId="732D2A3B" w14:textId="35DAAC29" w:rsidR="00E73DD7" w:rsidRPr="00E73DD7" w:rsidRDefault="00E9118A">
          <w:pPr>
            <w:pStyle w:val="TM1"/>
            <w:tabs>
              <w:tab w:val="left" w:pos="410"/>
              <w:tab w:val="right" w:leader="dot" w:pos="8395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</w:rPr>
          </w:pPr>
          <w:hyperlink w:anchor="_Toc527561771" w:history="1">
            <w:r w:rsidR="00E73DD7" w:rsidRPr="00E73DD7">
              <w:rPr>
                <w:rStyle w:val="Lienhypertexte"/>
                <w:b w:val="0"/>
                <w:noProof/>
              </w:rPr>
              <w:t>2.</w:t>
            </w:r>
            <w:r w:rsidR="00E73DD7" w:rsidRPr="00E73DD7"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4"/>
                <w:szCs w:val="24"/>
                <w:u w:val="none"/>
              </w:rPr>
              <w:tab/>
            </w:r>
            <w:r w:rsidR="00E73DD7" w:rsidRPr="00E73DD7">
              <w:rPr>
                <w:rStyle w:val="Lienhypertexte"/>
                <w:b w:val="0"/>
                <w:noProof/>
              </w:rPr>
              <w:t>Notre rôle dans le projet</w:t>
            </w:r>
            <w:r w:rsidR="00E73DD7" w:rsidRPr="00E73DD7">
              <w:rPr>
                <w:b w:val="0"/>
                <w:noProof/>
                <w:webHidden/>
              </w:rPr>
              <w:tab/>
            </w:r>
            <w:r w:rsidR="00E73DD7" w:rsidRPr="00E73DD7">
              <w:rPr>
                <w:b w:val="0"/>
                <w:noProof/>
                <w:webHidden/>
              </w:rPr>
              <w:fldChar w:fldCharType="begin"/>
            </w:r>
            <w:r w:rsidR="00E73DD7" w:rsidRPr="00E73DD7">
              <w:rPr>
                <w:b w:val="0"/>
                <w:noProof/>
                <w:webHidden/>
              </w:rPr>
              <w:instrText xml:space="preserve"> PAGEREF _Toc527561771 \h </w:instrText>
            </w:r>
            <w:r w:rsidR="00E73DD7" w:rsidRPr="00E73DD7">
              <w:rPr>
                <w:b w:val="0"/>
                <w:noProof/>
                <w:webHidden/>
              </w:rPr>
            </w:r>
            <w:r w:rsidR="00E73DD7" w:rsidRPr="00E73DD7">
              <w:rPr>
                <w:b w:val="0"/>
                <w:noProof/>
                <w:webHidden/>
              </w:rPr>
              <w:fldChar w:fldCharType="separate"/>
            </w:r>
            <w:r w:rsidR="00E73DD7" w:rsidRPr="00E73DD7">
              <w:rPr>
                <w:b w:val="0"/>
                <w:noProof/>
                <w:webHidden/>
              </w:rPr>
              <w:t>3</w:t>
            </w:r>
            <w:r w:rsidR="00E73DD7" w:rsidRPr="00E73DD7">
              <w:rPr>
                <w:b w:val="0"/>
                <w:noProof/>
                <w:webHidden/>
              </w:rPr>
              <w:fldChar w:fldCharType="end"/>
            </w:r>
          </w:hyperlink>
        </w:p>
        <w:p w14:paraId="26BA01E3" w14:textId="0001153E" w:rsidR="00E73DD7" w:rsidRPr="00E73DD7" w:rsidRDefault="00E9118A">
          <w:pPr>
            <w:pStyle w:val="TM1"/>
            <w:tabs>
              <w:tab w:val="left" w:pos="410"/>
              <w:tab w:val="right" w:leader="dot" w:pos="8395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</w:rPr>
          </w:pPr>
          <w:hyperlink w:anchor="_Toc527561772" w:history="1">
            <w:r w:rsidR="00E73DD7" w:rsidRPr="00E73DD7">
              <w:rPr>
                <w:rStyle w:val="Lienhypertexte"/>
                <w:b w:val="0"/>
                <w:noProof/>
              </w:rPr>
              <w:t>3.</w:t>
            </w:r>
            <w:r w:rsidR="00E73DD7" w:rsidRPr="00E73DD7"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4"/>
                <w:szCs w:val="24"/>
                <w:u w:val="none"/>
              </w:rPr>
              <w:tab/>
            </w:r>
            <w:r w:rsidR="00E73DD7" w:rsidRPr="00E73DD7">
              <w:rPr>
                <w:rStyle w:val="Lienhypertexte"/>
                <w:b w:val="0"/>
                <w:noProof/>
              </w:rPr>
              <w:t>Le périmètre du projet</w:t>
            </w:r>
            <w:r w:rsidR="00E73DD7" w:rsidRPr="00E73DD7">
              <w:rPr>
                <w:b w:val="0"/>
                <w:noProof/>
                <w:webHidden/>
              </w:rPr>
              <w:tab/>
            </w:r>
            <w:r w:rsidR="00E73DD7" w:rsidRPr="00E73DD7">
              <w:rPr>
                <w:b w:val="0"/>
                <w:noProof/>
                <w:webHidden/>
              </w:rPr>
              <w:fldChar w:fldCharType="begin"/>
            </w:r>
            <w:r w:rsidR="00E73DD7" w:rsidRPr="00E73DD7">
              <w:rPr>
                <w:b w:val="0"/>
                <w:noProof/>
                <w:webHidden/>
              </w:rPr>
              <w:instrText xml:space="preserve"> PAGEREF _Toc527561772 \h </w:instrText>
            </w:r>
            <w:r w:rsidR="00E73DD7" w:rsidRPr="00E73DD7">
              <w:rPr>
                <w:b w:val="0"/>
                <w:noProof/>
                <w:webHidden/>
              </w:rPr>
            </w:r>
            <w:r w:rsidR="00E73DD7" w:rsidRPr="00E73DD7">
              <w:rPr>
                <w:b w:val="0"/>
                <w:noProof/>
                <w:webHidden/>
              </w:rPr>
              <w:fldChar w:fldCharType="separate"/>
            </w:r>
            <w:r w:rsidR="00E73DD7" w:rsidRPr="00E73DD7">
              <w:rPr>
                <w:b w:val="0"/>
                <w:noProof/>
                <w:webHidden/>
              </w:rPr>
              <w:t>4</w:t>
            </w:r>
            <w:r w:rsidR="00E73DD7" w:rsidRPr="00E73DD7">
              <w:rPr>
                <w:b w:val="0"/>
                <w:noProof/>
                <w:webHidden/>
              </w:rPr>
              <w:fldChar w:fldCharType="end"/>
            </w:r>
          </w:hyperlink>
        </w:p>
        <w:p w14:paraId="48E71D08" w14:textId="18691C76" w:rsidR="00E73DD7" w:rsidRDefault="00E9118A">
          <w:pPr>
            <w:pStyle w:val="TM1"/>
            <w:tabs>
              <w:tab w:val="left" w:pos="410"/>
              <w:tab w:val="right" w:leader="dot" w:pos="8395"/>
            </w:tabs>
            <w:rPr>
              <w:rStyle w:val="Lienhypertexte"/>
              <w:b w:val="0"/>
              <w:noProof/>
            </w:rPr>
          </w:pPr>
          <w:hyperlink w:anchor="_Toc527561773" w:history="1">
            <w:r w:rsidR="00E73DD7" w:rsidRPr="00E73DD7">
              <w:rPr>
                <w:rStyle w:val="Lienhypertexte"/>
                <w:b w:val="0"/>
                <w:noProof/>
              </w:rPr>
              <w:t>4.</w:t>
            </w:r>
            <w:r w:rsidR="00E73DD7" w:rsidRPr="00E73DD7"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4"/>
                <w:szCs w:val="24"/>
                <w:u w:val="none"/>
              </w:rPr>
              <w:tab/>
            </w:r>
            <w:r w:rsidR="00E73DD7" w:rsidRPr="00E73DD7">
              <w:rPr>
                <w:rStyle w:val="Lienhypertexte"/>
                <w:b w:val="0"/>
                <w:noProof/>
              </w:rPr>
              <w:t>Le scénario proposé</w:t>
            </w:r>
            <w:r w:rsidR="00E73DD7" w:rsidRPr="00E73DD7">
              <w:rPr>
                <w:b w:val="0"/>
                <w:noProof/>
                <w:webHidden/>
              </w:rPr>
              <w:tab/>
            </w:r>
            <w:r w:rsidR="00E73DD7" w:rsidRPr="00E73DD7">
              <w:rPr>
                <w:b w:val="0"/>
                <w:noProof/>
                <w:webHidden/>
              </w:rPr>
              <w:fldChar w:fldCharType="begin"/>
            </w:r>
            <w:r w:rsidR="00E73DD7" w:rsidRPr="00E73DD7">
              <w:rPr>
                <w:b w:val="0"/>
                <w:noProof/>
                <w:webHidden/>
              </w:rPr>
              <w:instrText xml:space="preserve"> PAGEREF _Toc527561773 \h </w:instrText>
            </w:r>
            <w:r w:rsidR="00E73DD7" w:rsidRPr="00E73DD7">
              <w:rPr>
                <w:b w:val="0"/>
                <w:noProof/>
                <w:webHidden/>
              </w:rPr>
            </w:r>
            <w:r w:rsidR="00E73DD7" w:rsidRPr="00E73DD7">
              <w:rPr>
                <w:b w:val="0"/>
                <w:noProof/>
                <w:webHidden/>
              </w:rPr>
              <w:fldChar w:fldCharType="separate"/>
            </w:r>
            <w:r w:rsidR="00E73DD7" w:rsidRPr="00E73DD7">
              <w:rPr>
                <w:b w:val="0"/>
                <w:noProof/>
                <w:webHidden/>
              </w:rPr>
              <w:t>4</w:t>
            </w:r>
            <w:r w:rsidR="00E73DD7" w:rsidRPr="00E73DD7">
              <w:rPr>
                <w:b w:val="0"/>
                <w:noProof/>
                <w:webHidden/>
              </w:rPr>
              <w:fldChar w:fldCharType="end"/>
            </w:r>
          </w:hyperlink>
        </w:p>
        <w:p w14:paraId="069D8E04" w14:textId="584BBEDE" w:rsidR="00E73DD7" w:rsidRDefault="004A084A" w:rsidP="00F55718">
          <w:pPr>
            <w:rPr>
              <w:rFonts w:eastAsiaTheme="minorEastAsia"/>
              <w:b/>
              <w:bCs/>
              <w:caps/>
              <w:noProof/>
              <w:color w:val="auto"/>
              <w:szCs w:val="24"/>
            </w:rPr>
          </w:pPr>
          <w:r w:rsidRPr="004A084A">
            <w:rPr>
              <w:sz w:val="22"/>
            </w:rPr>
            <w:t xml:space="preserve">  </w:t>
          </w:r>
        </w:p>
        <w:p w14:paraId="410F2149" w14:textId="204BABAA" w:rsidR="009B376B" w:rsidRPr="004A2401" w:rsidRDefault="009B376B" w:rsidP="004A240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93B3A18" w14:textId="77777777" w:rsidR="009B376B" w:rsidRDefault="009B376B" w:rsidP="009B376B">
      <w:pPr>
        <w:rPr>
          <w:rFonts w:eastAsiaTheme="minorEastAsia"/>
          <w:color w:val="92D050"/>
          <w:sz w:val="48"/>
          <w:szCs w:val="48"/>
        </w:rPr>
      </w:pPr>
      <w:r w:rsidRPr="002D1641">
        <w:br w:type="page"/>
      </w:r>
    </w:p>
    <w:p w14:paraId="50307F9D" w14:textId="072C1DE1" w:rsidR="005F1FF1" w:rsidRPr="005008A2" w:rsidRDefault="00AE3A0E" w:rsidP="002F14A9">
      <w:pPr>
        <w:pStyle w:val="Titre"/>
        <w:numPr>
          <w:ilvl w:val="0"/>
          <w:numId w:val="18"/>
        </w:numPr>
        <w:rPr>
          <w:szCs w:val="52"/>
        </w:rPr>
      </w:pPr>
      <w:r>
        <w:rPr>
          <w:rFonts w:asciiTheme="minorHAnsi" w:eastAsiaTheme="minorEastAsia" w:hAnsiTheme="minorHAnsi"/>
          <w:smallCaps w:val="0"/>
          <w:spacing w:val="0"/>
        </w:rPr>
        <w:lastRenderedPageBreak/>
        <w:t>Contextualisation</w: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1E126C22" wp14:editId="43CB27D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7F7D6B" id="Groupe 62" o:spid="_x0000_s1026" style="position:absolute;margin-left:0;margin-top:10in;width:43.2pt;height:43.2pt;z-index:2516198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">
                <v:oval id="Oval 63" o:spid="_x0000_s1027" style="position:absolute;left:10860;top:14898;width:297;height:30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&#13;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&#13;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63C38A77" wp14:editId="5FA3D5A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EE3267" id="Groupe 59" o:spid="_x0000_s1026" style="position:absolute;margin-left:0;margin-top:10in;width:43.2pt;height:43.2pt;z-index:2516229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">
                <v:oval id="Oval 60" o:spid="_x0000_s1027" style="position:absolute;left:10860;top:14898;width:297;height:30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&#13;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&#13;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2B47C953" wp14:editId="7C03395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E8B558" id="Groupe 56" o:spid="_x0000_s1026" style="position:absolute;margin-left:0;margin-top:10in;width:43.2pt;height:43.2pt;z-index:2516259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">
                <v:oval id="Oval 57" o:spid="_x0000_s1027" style="position:absolute;left:10860;top:14898;width:297;height:30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&#13;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&#13;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22BB7D53" wp14:editId="0DC38DF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7C4BF1" id="Groupe 53" o:spid="_x0000_s1026" style="position:absolute;margin-left:0;margin-top:10in;width:43.2pt;height:43.2pt;z-index:2516290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">
                <v:oval id="Oval 54" o:spid="_x0000_s1027" style="position:absolute;left:10860;top:14898;width:297;height:30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&#13;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&#13;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222A8BD6" wp14:editId="5543465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364A7F" id="Groupe 50" o:spid="_x0000_s1026" style="position:absolute;margin-left:0;margin-top:10in;width:43.2pt;height:43.2pt;z-index:25163212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">
                <v:oval id="Oval 51" o:spid="_x0000_s1027" style="position:absolute;left:10860;top:14898;width:297;height:30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&#13;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&#13;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10ED6666" wp14:editId="7E7E09C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63C0B" id="Groupe 47" o:spid="_x0000_s1026" style="position:absolute;margin-left:0;margin-top:10in;width:43.2pt;height:43.2pt;z-index:2516352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">
                <v:oval id="Oval 48" o:spid="_x0000_s1027" style="position:absolute;left:10860;top:14898;width:297;height:30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&#13;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&#13;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444A165F" wp14:editId="694916B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663F5C" id="Groupe 44" o:spid="_x0000_s1026" style="position:absolute;margin-left:0;margin-top:10in;width:43.2pt;height:43.2pt;z-index:2516382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">
                <v:oval id="Oval 45" o:spid="_x0000_s1027" style="position:absolute;left:10860;top:14898;width:297;height:30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&#13;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&#13;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33FA8E3B" wp14:editId="2E2F360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5486F7" id="Groupe 41" o:spid="_x0000_s1026" style="position:absolute;margin-left:0;margin-top:10in;width:43.2pt;height:43.2pt;z-index:2516413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">
                <v:oval id="Oval 42" o:spid="_x0000_s1027" style="position:absolute;left:10860;top:14898;width:297;height:30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&#13;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&#13;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6438F7D8" wp14:editId="78890DF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822EB0" id="Groupe 38" o:spid="_x0000_s1026" style="position:absolute;margin-left:0;margin-top:10in;width:43.2pt;height:43.2pt;z-index:2516444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">
                <v:oval id="Oval 39" o:spid="_x0000_s1027" style="position:absolute;left:10860;top:14898;width:297;height:30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&#13;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&#13;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3CEA4155" wp14:editId="01D92A2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E4147A" id="Groupe 35" o:spid="_x0000_s1026" style="position:absolute;margin-left:0;margin-top:10in;width:43.2pt;height:43.2pt;z-index:2516474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">
                <v:oval id="Oval 36" o:spid="_x0000_s1027" style="position:absolute;left:10860;top:14898;width:297;height:30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&#13;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&#13;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331FC13" wp14:editId="2FA00E5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E6B3CF" id="Groupe 32" o:spid="_x0000_s1026" style="position:absolute;margin-left:0;margin-top:10in;width:43.2pt;height:43.2pt;z-index:2516505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">
                <v:oval id="Oval 33" o:spid="_x0000_s1027" style="position:absolute;left:10860;top:14898;width:297;height:30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&#13;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&#13;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2A52FB3D" wp14:editId="4C7D2AF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0D9E18" id="Groupe 29" o:spid="_x0000_s1026" style="position:absolute;margin-left:0;margin-top:10in;width:43.2pt;height:43.2pt;z-index:2516536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">
                <v:oval id="Oval 30" o:spid="_x0000_s1027" style="position:absolute;left:10860;top:14898;width:297;height:30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&#13;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&#13;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8E68E29" wp14:editId="3FE8B6D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0584B2" id="Groupe 26" o:spid="_x0000_s1026" style="position:absolute;margin-left:0;margin-top:10in;width:43.2pt;height:43.2pt;z-index:25165772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">
                <v:oval id="Oval 27" o:spid="_x0000_s1027" style="position:absolute;left:10860;top:14898;width:297;height:30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&#13;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&#13;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DBAA746" wp14:editId="5CB0147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346950" id="Groupe 23" o:spid="_x0000_s1026" style="position:absolute;margin-left:0;margin-top:10in;width:43.2pt;height:43.2pt;z-index:2516608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">
                <v:oval id="Oval 24" o:spid="_x0000_s1027" style="position:absolute;left:10860;top:14898;width:297;height:30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&#13;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&#13;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6A0E634F" wp14:editId="4504C97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9558BC" id="Groupe 20" o:spid="_x0000_s1026" style="position:absolute;margin-left:0;margin-top:10in;width:43.2pt;height:43.2pt;z-index:2516638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">
                <v:oval id="Oval 21" o:spid="_x0000_s1027" style="position:absolute;left:10860;top:14898;width:297;height:30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&#13;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&#13;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3B25038" wp14:editId="4ABC5AB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CB81CC" id="Groupe 17" o:spid="_x0000_s1026" style="position:absolute;margin-left:0;margin-top:10in;width:43.2pt;height:43.2pt;z-index:2516669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">
                <v:oval id="Oval 18" o:spid="_x0000_s1027" style="position:absolute;left:10860;top:14898;width:297;height:30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&#13;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&#13;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36F03D26" wp14:editId="3966B68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918306" id="Groupe 14" o:spid="_x0000_s1026" style="position:absolute;margin-left:0;margin-top:10in;width:43.2pt;height:43.2pt;z-index:2516700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">
                <v:oval id="Oval 15" o:spid="_x0000_s1027" style="position:absolute;left:10860;top:14898;width:297;height:30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&#13;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&#13;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474CC62" wp14:editId="7FD18AB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3A8920" id="Groupe 11" o:spid="_x0000_s1026" style="position:absolute;margin-left:0;margin-top:10in;width:43.2pt;height:43.2pt;z-index:2516730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">
                <v:oval id="Oval 12" o:spid="_x0000_s1027" style="position:absolute;left:10860;top:14898;width:297;height:30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&#13;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&#13;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24C27FE5" wp14:editId="54B134B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387E3A" id="Groupe 8" o:spid="_x0000_s1026" style="position:absolute;margin-left:0;margin-top:10in;width:43.2pt;height:43.2pt;z-index:2516761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">
                <v:oval id="Oval 9" o:spid="_x0000_s1027" style="position:absolute;left:10860;top:14898;width:297;height:30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&#13;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&#13;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2D3FC64B" wp14:editId="02A6EA1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C44295" id="Groupe 5" o:spid="_x0000_s1026" style="position:absolute;margin-left:0;margin-top:10in;width:43.2pt;height:43.2pt;z-index:2516792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">
                <v:oval id="Oval 6" o:spid="_x0000_s1027" style="position:absolute;left:10860;top:14898;width:297;height:30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&#13;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&#13;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58701D38" wp14:editId="601DE08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8C85F7" id="Groupe 2" o:spid="_x0000_s1026" style="position:absolute;margin-left:0;margin-top:10in;width:43.2pt;height:43.2pt;z-index:25168230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">
                <v:oval id="Oval 3" o:spid="_x0000_s1027" style="position:absolute;left:10860;top:14898;width:297;height:30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&#13;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" filled="f" stroked="f"/>
                <w10:wrap anchorx="margin" anchory="margin"/>
              </v:group>
            </w:pict>
          </mc:Fallback>
        </mc:AlternateContent>
      </w:r>
    </w:p>
    <w:p w14:paraId="6F9C7C27" w14:textId="2ED12617" w:rsidR="00AE3A0E" w:rsidRPr="00AE3A0E" w:rsidRDefault="00AE3A0E" w:rsidP="002F14A9">
      <w:pPr>
        <w:pStyle w:val="Titre1"/>
        <w:numPr>
          <w:ilvl w:val="0"/>
          <w:numId w:val="19"/>
        </w:numPr>
      </w:pPr>
      <w:bookmarkStart w:id="0" w:name="_Toc527561770"/>
      <w:r>
        <w:t>Présentation du</w:t>
      </w:r>
      <w:r w:rsidRPr="00AE3A0E">
        <w:t xml:space="preserve"> projet</w:t>
      </w:r>
      <w:bookmarkEnd w:id="0"/>
    </w:p>
    <w:p w14:paraId="6153E75E" w14:textId="77777777" w:rsidR="003C773A" w:rsidRDefault="003C773A" w:rsidP="003C773A">
      <w:pPr>
        <w:jc w:val="both"/>
        <w:rPr>
          <w:color w:val="000000" w:themeColor="text1"/>
        </w:rPr>
      </w:pPr>
    </w:p>
    <w:p w14:paraId="6ADFDD15" w14:textId="04EE4CCF" w:rsidR="00AE3A0E" w:rsidRPr="003C773A" w:rsidRDefault="00AE3A0E" w:rsidP="00E12882">
      <w:pPr>
        <w:ind w:firstLine="720"/>
        <w:jc w:val="both"/>
        <w:rPr>
          <w:color w:val="000000" w:themeColor="text1"/>
        </w:rPr>
      </w:pPr>
      <w:r w:rsidRPr="003C773A">
        <w:rPr>
          <w:color w:val="000000" w:themeColor="text1"/>
        </w:rPr>
        <w:t xml:space="preserve">Notre </w:t>
      </w:r>
      <w:r w:rsidR="00F55718">
        <w:rPr>
          <w:color w:val="000000" w:themeColor="text1"/>
        </w:rPr>
        <w:t>équipe</w:t>
      </w:r>
      <w:r w:rsidRPr="003C773A">
        <w:rPr>
          <w:color w:val="000000" w:themeColor="text1"/>
        </w:rPr>
        <w:t xml:space="preserve"> </w:t>
      </w:r>
      <w:r w:rsidR="00F55718">
        <w:rPr>
          <w:color w:val="000000" w:themeColor="text1"/>
        </w:rPr>
        <w:t>aura pour but de travailler sur un projet de développement JAVA</w:t>
      </w:r>
      <w:r w:rsidRPr="003C773A">
        <w:rPr>
          <w:color w:val="000000" w:themeColor="text1"/>
        </w:rPr>
        <w:t xml:space="preserve"> </w:t>
      </w:r>
      <w:r w:rsidR="00F55718">
        <w:rPr>
          <w:color w:val="000000" w:themeColor="text1"/>
        </w:rPr>
        <w:t xml:space="preserve">et plus précisément sur le développement du jeu </w:t>
      </w:r>
      <w:proofErr w:type="spellStart"/>
      <w:r w:rsidR="00F55718">
        <w:rPr>
          <w:color w:val="000000" w:themeColor="text1"/>
        </w:rPr>
        <w:t>Domi’Nations</w:t>
      </w:r>
      <w:proofErr w:type="spellEnd"/>
      <w:r w:rsidR="00F55718">
        <w:rPr>
          <w:color w:val="000000" w:themeColor="text1"/>
        </w:rPr>
        <w:t xml:space="preserve">. </w:t>
      </w:r>
    </w:p>
    <w:p w14:paraId="0687AFF7" w14:textId="0D99109B" w:rsidR="003C773A" w:rsidRPr="003C773A" w:rsidRDefault="003C773A" w:rsidP="003C773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Ci-dessous un extrait du cahier des charges imposé </w:t>
      </w:r>
      <w:r w:rsidR="00F55718">
        <w:rPr>
          <w:color w:val="000000" w:themeColor="text1"/>
        </w:rPr>
        <w:t>par l’école</w:t>
      </w:r>
      <w:r>
        <w:rPr>
          <w:color w:val="000000" w:themeColor="text1"/>
        </w:rPr>
        <w:t> :</w:t>
      </w:r>
    </w:p>
    <w:p w14:paraId="1E76445D" w14:textId="672521F8" w:rsidR="00AE3A0E" w:rsidRDefault="00F55718" w:rsidP="00AE3A0E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53AD309" wp14:editId="0D6EFC8A">
                <wp:simplePos x="0" y="0"/>
                <wp:positionH relativeFrom="page">
                  <wp:posOffset>889000</wp:posOffset>
                </wp:positionH>
                <wp:positionV relativeFrom="page">
                  <wp:posOffset>3556000</wp:posOffset>
                </wp:positionV>
                <wp:extent cx="5740400" cy="3479800"/>
                <wp:effectExtent l="38100" t="38100" r="38100" b="38100"/>
                <wp:wrapSquare wrapText="bothSides"/>
                <wp:docPr id="76" name="Forme automatiqu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0400" cy="3479800"/>
                        </a:xfrm>
                        <a:prstGeom prst="bracketPair">
                          <a:avLst>
                            <a:gd name="adj" fmla="val 15773"/>
                          </a:avLst>
                        </a:prstGeom>
                        <a:noFill/>
                        <a:ln w="76200">
                          <a:solidFill>
                            <a:srgbClr val="92D050"/>
                          </a:solidFill>
                          <a:round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14:paraId="3DB4839B" w14:textId="77777777" w:rsidR="00E9118A" w:rsidRDefault="00E9118A" w:rsidP="00F55718">
                            <w:pPr>
                              <w:spacing w:before="120" w:after="0" w:line="240" w:lineRule="auto"/>
                              <w:rPr>
                                <w:rFonts w:ascii="Open Sans" w:hAnsi="Open Sans"/>
                                <w:i/>
                                <w:color w:val="695D46"/>
                              </w:rPr>
                            </w:pPr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</w:rPr>
                              <w:t>—  </w:t>
                            </w:r>
                            <w:proofErr w:type="spellStart"/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</w:rPr>
                              <w:t>Développement</w:t>
                            </w:r>
                            <w:proofErr w:type="spellEnd"/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</w:rPr>
                              <w:t xml:space="preserve"> de l’interface graphique rendant le jeu jouable pour 2 à 4 joueurs humains en tour par tour.</w:t>
                            </w:r>
                          </w:p>
                          <w:p w14:paraId="06D5773A" w14:textId="181A22C4" w:rsidR="00E9118A" w:rsidRPr="00F55718" w:rsidRDefault="00E9118A" w:rsidP="00F55718">
                            <w:pPr>
                              <w:spacing w:before="120" w:after="0" w:line="240" w:lineRule="auto"/>
                              <w:rPr>
                                <w:rFonts w:ascii="Open Sans" w:eastAsia="Times New Roman" w:hAnsi="Open Sans" w:cs="Times New Roman"/>
                                <w:i/>
                                <w:color w:val="695D46"/>
                                <w:sz w:val="22"/>
                                <w:szCs w:val="22"/>
                              </w:rPr>
                            </w:pPr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</w:rPr>
                              <w:t>—  </w:t>
                            </w:r>
                            <w:proofErr w:type="spellStart"/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</w:rPr>
                              <w:t>Récupération</w:t>
                            </w:r>
                            <w:proofErr w:type="spellEnd"/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</w:rPr>
                              <w:t xml:space="preserve"> des dominos à partir d’un fichier qui vous sera fourni. </w:t>
                            </w:r>
                          </w:p>
                          <w:p w14:paraId="5EA1CA9E" w14:textId="2C3D290C" w:rsidR="00E9118A" w:rsidRPr="00F55718" w:rsidRDefault="00E9118A" w:rsidP="00F55718">
                            <w:pPr>
                              <w:pStyle w:val="NormalWeb"/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</w:pPr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>—  </w:t>
                            </w:r>
                            <w:proofErr w:type="spellStart"/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>Implémentation</w:t>
                            </w:r>
                            <w:proofErr w:type="spellEnd"/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 xml:space="preserve"> des </w:t>
                            </w:r>
                            <w:proofErr w:type="spellStart"/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>fonctionnalités</w:t>
                            </w:r>
                            <w:proofErr w:type="spellEnd"/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 xml:space="preserve"> de base (voir Section 3) : </w:t>
                            </w:r>
                            <w:proofErr w:type="spellStart"/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>initiali</w:t>
                            </w:r>
                            <w:proofErr w:type="spellEnd"/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>sation</w:t>
                            </w:r>
                            <w:proofErr w:type="spellEnd"/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 xml:space="preserve"> du jeu, tours de jeu, calcul des points, et identification du/des</w:t>
                            </w:r>
                            <w:r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 xml:space="preserve"> </w:t>
                            </w:r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 xml:space="preserve">vainqueur(s). </w:t>
                            </w:r>
                          </w:p>
                          <w:p w14:paraId="7FE6E5A3" w14:textId="77777777" w:rsidR="00E9118A" w:rsidRPr="00F55718" w:rsidRDefault="00E9118A" w:rsidP="00F55718">
                            <w:pPr>
                              <w:pStyle w:val="NormalWeb"/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</w:pPr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>—  </w:t>
                            </w:r>
                            <w:proofErr w:type="spellStart"/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>Implémentation</w:t>
                            </w:r>
                            <w:proofErr w:type="spellEnd"/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 xml:space="preserve"> d’une IA capable de jouer selon les </w:t>
                            </w:r>
                            <w:proofErr w:type="spellStart"/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>règles</w:t>
                            </w:r>
                            <w:proofErr w:type="spellEnd"/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 xml:space="preserve"> du jeu. </w:t>
                            </w:r>
                          </w:p>
                          <w:p w14:paraId="44A2DC2B" w14:textId="07F2B481" w:rsidR="00E9118A" w:rsidRPr="00F55718" w:rsidRDefault="00E9118A" w:rsidP="00F55718">
                            <w:pPr>
                              <w:pStyle w:val="NormalWeb"/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</w:pPr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>—  </w:t>
                            </w:r>
                            <w:proofErr w:type="spellStart"/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>Rédaction</w:t>
                            </w:r>
                            <w:proofErr w:type="spellEnd"/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 xml:space="preserve"> d’un document technique reprenant la conception de votre programme, les </w:t>
                            </w:r>
                            <w:proofErr w:type="spellStart"/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>différents</w:t>
                            </w:r>
                            <w:proofErr w:type="spellEnd"/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>modèles</w:t>
                            </w:r>
                            <w:proofErr w:type="spellEnd"/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>données</w:t>
                            </w:r>
                            <w:proofErr w:type="spellEnd"/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>utilisés</w:t>
                            </w:r>
                            <w:proofErr w:type="spellEnd"/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 xml:space="preserve">, et un manuel d’utilisation de votre projet. </w:t>
                            </w:r>
                          </w:p>
                          <w:p w14:paraId="784A88FD" w14:textId="05037C27" w:rsidR="00E9118A" w:rsidRPr="003C773A" w:rsidRDefault="00E9118A">
                            <w:pPr>
                              <w:spacing w:after="100"/>
                              <w:rPr>
                                <w:i/>
                                <w:color w:val="E65B01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82880" tIns="228600" rIns="13716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3AD309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Forme automatique 36" o:spid="_x0000_s1028" type="#_x0000_t185" style="position:absolute;margin-left:70pt;margin-top:280pt;width:452pt;height:274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" adj="3407" strokecolor="#92d050" strokeweight="6pt">
                <v:textbox inset="14.4pt,18pt,10.8pt,18pt">
                  <w:txbxContent>
                    <w:p w14:paraId="3DB4839B" w14:textId="77777777" w:rsidR="00E9118A" w:rsidRDefault="00E9118A" w:rsidP="00F55718">
                      <w:pPr>
                        <w:spacing w:before="120" w:after="0" w:line="240" w:lineRule="auto"/>
                        <w:rPr>
                          <w:rFonts w:ascii="Open Sans" w:hAnsi="Open Sans"/>
                          <w:i/>
                          <w:color w:val="695D46"/>
                        </w:rPr>
                      </w:pPr>
                      <w:r w:rsidRPr="00F55718">
                        <w:rPr>
                          <w:rFonts w:ascii="Open Sans" w:hAnsi="Open Sans"/>
                          <w:i/>
                          <w:color w:val="695D46"/>
                        </w:rPr>
                        <w:t>—  </w:t>
                      </w:r>
                      <w:proofErr w:type="spellStart"/>
                      <w:r w:rsidRPr="00F55718">
                        <w:rPr>
                          <w:rFonts w:ascii="Open Sans" w:hAnsi="Open Sans"/>
                          <w:i/>
                          <w:color w:val="695D46"/>
                        </w:rPr>
                        <w:t>Développement</w:t>
                      </w:r>
                      <w:proofErr w:type="spellEnd"/>
                      <w:r w:rsidRPr="00F55718">
                        <w:rPr>
                          <w:rFonts w:ascii="Open Sans" w:hAnsi="Open Sans"/>
                          <w:i/>
                          <w:color w:val="695D46"/>
                        </w:rPr>
                        <w:t xml:space="preserve"> de l’interface graphique rendant le jeu jouable pour 2 à 4 joueurs humains en tour par tour.</w:t>
                      </w:r>
                    </w:p>
                    <w:p w14:paraId="06D5773A" w14:textId="181A22C4" w:rsidR="00E9118A" w:rsidRPr="00F55718" w:rsidRDefault="00E9118A" w:rsidP="00F55718">
                      <w:pPr>
                        <w:spacing w:before="120" w:after="0" w:line="240" w:lineRule="auto"/>
                        <w:rPr>
                          <w:rFonts w:ascii="Open Sans" w:eastAsia="Times New Roman" w:hAnsi="Open Sans" w:cs="Times New Roman"/>
                          <w:i/>
                          <w:color w:val="695D46"/>
                          <w:sz w:val="22"/>
                          <w:szCs w:val="22"/>
                        </w:rPr>
                      </w:pPr>
                      <w:r w:rsidRPr="00F55718">
                        <w:rPr>
                          <w:rFonts w:ascii="Open Sans" w:hAnsi="Open Sans"/>
                          <w:i/>
                          <w:color w:val="695D46"/>
                        </w:rPr>
                        <w:t>—  </w:t>
                      </w:r>
                      <w:proofErr w:type="spellStart"/>
                      <w:r w:rsidRPr="00F55718">
                        <w:rPr>
                          <w:rFonts w:ascii="Open Sans" w:hAnsi="Open Sans"/>
                          <w:i/>
                          <w:color w:val="695D46"/>
                        </w:rPr>
                        <w:t>Récupération</w:t>
                      </w:r>
                      <w:proofErr w:type="spellEnd"/>
                      <w:r w:rsidRPr="00F55718">
                        <w:rPr>
                          <w:rFonts w:ascii="Open Sans" w:hAnsi="Open Sans"/>
                          <w:i/>
                          <w:color w:val="695D46"/>
                        </w:rPr>
                        <w:t xml:space="preserve"> des dominos à partir d’un fichier qui vous sera fourni. </w:t>
                      </w:r>
                    </w:p>
                    <w:p w14:paraId="5EA1CA9E" w14:textId="2C3D290C" w:rsidR="00E9118A" w:rsidRPr="00F55718" w:rsidRDefault="00E9118A" w:rsidP="00F55718">
                      <w:pPr>
                        <w:pStyle w:val="NormalWeb"/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</w:pPr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>—  </w:t>
                      </w:r>
                      <w:proofErr w:type="spellStart"/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>Implémentation</w:t>
                      </w:r>
                      <w:proofErr w:type="spellEnd"/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 xml:space="preserve"> des </w:t>
                      </w:r>
                      <w:proofErr w:type="spellStart"/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>fonctionnalités</w:t>
                      </w:r>
                      <w:proofErr w:type="spellEnd"/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 xml:space="preserve"> de base (voir Section 3) : </w:t>
                      </w:r>
                      <w:proofErr w:type="spellStart"/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>initiali</w:t>
                      </w:r>
                      <w:proofErr w:type="spellEnd"/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 xml:space="preserve">- </w:t>
                      </w:r>
                      <w:proofErr w:type="spellStart"/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>sation</w:t>
                      </w:r>
                      <w:proofErr w:type="spellEnd"/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 xml:space="preserve"> du jeu, tours de jeu, calcul des points, et identification du/des</w:t>
                      </w:r>
                      <w:r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 xml:space="preserve"> </w:t>
                      </w:r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 xml:space="preserve">vainqueur(s). </w:t>
                      </w:r>
                    </w:p>
                    <w:p w14:paraId="7FE6E5A3" w14:textId="77777777" w:rsidR="00E9118A" w:rsidRPr="00F55718" w:rsidRDefault="00E9118A" w:rsidP="00F55718">
                      <w:pPr>
                        <w:pStyle w:val="NormalWeb"/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</w:pPr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>—  </w:t>
                      </w:r>
                      <w:proofErr w:type="spellStart"/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>Implémentation</w:t>
                      </w:r>
                      <w:proofErr w:type="spellEnd"/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 xml:space="preserve"> d’une IA capable de jouer selon les </w:t>
                      </w:r>
                      <w:proofErr w:type="spellStart"/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>règles</w:t>
                      </w:r>
                      <w:proofErr w:type="spellEnd"/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 xml:space="preserve"> du jeu. </w:t>
                      </w:r>
                    </w:p>
                    <w:p w14:paraId="44A2DC2B" w14:textId="07F2B481" w:rsidR="00E9118A" w:rsidRPr="00F55718" w:rsidRDefault="00E9118A" w:rsidP="00F55718">
                      <w:pPr>
                        <w:pStyle w:val="NormalWeb"/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</w:pPr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>—  </w:t>
                      </w:r>
                      <w:proofErr w:type="spellStart"/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>Rédaction</w:t>
                      </w:r>
                      <w:proofErr w:type="spellEnd"/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 xml:space="preserve"> d’un document technique reprenant la conception de votre programme, les </w:t>
                      </w:r>
                      <w:proofErr w:type="spellStart"/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>différents</w:t>
                      </w:r>
                      <w:proofErr w:type="spellEnd"/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 xml:space="preserve"> </w:t>
                      </w:r>
                      <w:proofErr w:type="spellStart"/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>modèles</w:t>
                      </w:r>
                      <w:proofErr w:type="spellEnd"/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 xml:space="preserve"> de </w:t>
                      </w:r>
                      <w:proofErr w:type="spellStart"/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>données</w:t>
                      </w:r>
                      <w:proofErr w:type="spellEnd"/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 xml:space="preserve"> </w:t>
                      </w:r>
                      <w:proofErr w:type="spellStart"/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>utilisés</w:t>
                      </w:r>
                      <w:proofErr w:type="spellEnd"/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 xml:space="preserve">, et un manuel d’utilisation de votre projet. </w:t>
                      </w:r>
                    </w:p>
                    <w:p w14:paraId="784A88FD" w14:textId="05037C27" w:rsidR="00E9118A" w:rsidRPr="003C773A" w:rsidRDefault="00E9118A">
                      <w:pPr>
                        <w:spacing w:after="100"/>
                        <w:rPr>
                          <w:i/>
                          <w:color w:val="E65B01" w:themeColor="accent1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6294AE03" w14:textId="59F6683F" w:rsidR="003C773A" w:rsidRPr="000C5265" w:rsidRDefault="003C773A">
      <w:pPr>
        <w:rPr>
          <w:rFonts w:asciiTheme="majorHAnsi" w:hAnsiTheme="majorHAnsi"/>
          <w:smallCaps/>
          <w:color w:val="0070C0"/>
          <w:spacing w:val="5"/>
          <w:sz w:val="32"/>
          <w:szCs w:val="32"/>
        </w:rPr>
      </w:pPr>
    </w:p>
    <w:p w14:paraId="7CE4A6D1" w14:textId="3226D5C2" w:rsidR="003C773A" w:rsidRPr="00AE3A0E" w:rsidRDefault="00F55718" w:rsidP="00076185">
      <w:pPr>
        <w:pStyle w:val="Titre1"/>
        <w:numPr>
          <w:ilvl w:val="0"/>
          <w:numId w:val="19"/>
        </w:numPr>
      </w:pPr>
      <w:bookmarkStart w:id="1" w:name="_Toc527561771"/>
      <w:r>
        <w:t>Le déroulement</w:t>
      </w:r>
      <w:r w:rsidR="003C773A" w:rsidRPr="00AE3A0E">
        <w:t xml:space="preserve"> d</w:t>
      </w:r>
      <w:r>
        <w:t>’une</w:t>
      </w:r>
      <w:r w:rsidR="003C773A" w:rsidRPr="00AE3A0E">
        <w:t xml:space="preserve"> p</w:t>
      </w:r>
      <w:bookmarkEnd w:id="1"/>
      <w:r>
        <w:t>artie</w:t>
      </w:r>
      <w:r w:rsidR="00E9118A">
        <w:t xml:space="preserve"> à 4 joueurs</w:t>
      </w:r>
    </w:p>
    <w:p w14:paraId="0BEBE30D" w14:textId="62AE5413" w:rsidR="00402DCF" w:rsidRDefault="00402DCF" w:rsidP="00F55718">
      <w:pPr>
        <w:rPr>
          <w:color w:val="000000" w:themeColor="text1"/>
        </w:rPr>
      </w:pPr>
    </w:p>
    <w:p w14:paraId="54DC4042" w14:textId="16E3338B" w:rsidR="00F55718" w:rsidRPr="00E96A14" w:rsidRDefault="00F55718" w:rsidP="00F55718">
      <w:pPr>
        <w:rPr>
          <w:b/>
          <w:color w:val="000000" w:themeColor="text1"/>
        </w:rPr>
      </w:pPr>
      <w:r w:rsidRPr="00E96A14">
        <w:rPr>
          <w:b/>
          <w:color w:val="000000" w:themeColor="text1"/>
        </w:rPr>
        <w:t>PRÉPARATION DU JEU :</w:t>
      </w:r>
    </w:p>
    <w:p w14:paraId="253D1A96" w14:textId="67161CE2" w:rsidR="00E9118A" w:rsidRDefault="00E9118A" w:rsidP="00E9118A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4 dominos de départ positionnés au centre</w:t>
      </w:r>
    </w:p>
    <w:p w14:paraId="2F1B5999" w14:textId="77777777" w:rsidR="00E9118A" w:rsidRDefault="00E9118A" w:rsidP="00E9118A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4 châteaux</w:t>
      </w:r>
    </w:p>
    <w:p w14:paraId="40FED5E7" w14:textId="77777777" w:rsidR="00E9118A" w:rsidRDefault="00E9118A" w:rsidP="00E9118A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48 dominos (1 face paysage / 1 face numérotée)</w:t>
      </w:r>
    </w:p>
    <w:p w14:paraId="0100547D" w14:textId="0188C9CD" w:rsidR="00E9118A" w:rsidRPr="00E9118A" w:rsidRDefault="00E9118A" w:rsidP="00E9118A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4 rois en bois </w:t>
      </w:r>
    </w:p>
    <w:p w14:paraId="1B5BC676" w14:textId="4ABD70BE" w:rsidR="00E96A14" w:rsidRPr="00E96A14" w:rsidRDefault="00E96A14" w:rsidP="00E96A14">
      <w:pPr>
        <w:ind w:left="360"/>
        <w:rPr>
          <w:b/>
          <w:color w:val="000000" w:themeColor="text1"/>
        </w:rPr>
      </w:pPr>
      <w:r w:rsidRPr="00E96A14">
        <w:rPr>
          <w:b/>
          <w:color w:val="000000" w:themeColor="text1"/>
        </w:rPr>
        <w:lastRenderedPageBreak/>
        <w:t>DÉROULEMENT D’UNE PARTIE :</w:t>
      </w:r>
    </w:p>
    <w:p w14:paraId="609B17FE" w14:textId="54CFC919" w:rsidR="00E96A14" w:rsidRDefault="00E96A14" w:rsidP="00E96A14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Distribuer un roi aléatoirement à chaque joueur </w:t>
      </w:r>
    </w:p>
    <w:p w14:paraId="4262A830" w14:textId="68346257" w:rsidR="00E96A14" w:rsidRDefault="00E96A14" w:rsidP="00E96A14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Piocher autant de dominos que de rois en jeu soit 4</w:t>
      </w:r>
    </w:p>
    <w:p w14:paraId="0343033D" w14:textId="51B1A806" w:rsidR="00E96A14" w:rsidRDefault="00E96A14" w:rsidP="00E96A14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Disposer les 4 dominos au centre dans l’ordre croissant des faces numérotées</w:t>
      </w:r>
    </w:p>
    <w:p w14:paraId="2787BF2E" w14:textId="5C210F14" w:rsidR="00E96A14" w:rsidRDefault="00E96A14" w:rsidP="00E96A14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Retou</w:t>
      </w:r>
      <w:bookmarkStart w:id="2" w:name="_GoBack"/>
      <w:bookmarkEnd w:id="2"/>
      <w:r>
        <w:rPr>
          <w:color w:val="000000" w:themeColor="text1"/>
        </w:rPr>
        <w:t>rner les cartes face paysage</w:t>
      </w:r>
    </w:p>
    <w:p w14:paraId="7B4C662D" w14:textId="05FDCC14" w:rsidR="00E96A14" w:rsidRDefault="00E96A14" w:rsidP="00E96A14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Définir aléatoirement quel roi commence</w:t>
      </w:r>
    </w:p>
    <w:p w14:paraId="748AE00C" w14:textId="65FBE339" w:rsidR="00E96A14" w:rsidRDefault="00E96A14" w:rsidP="00E96A14">
      <w:pPr>
        <w:pStyle w:val="Paragraphedeliste"/>
        <w:numPr>
          <w:ilvl w:val="0"/>
          <w:numId w:val="46"/>
        </w:numPr>
        <w:jc w:val="center"/>
        <w:rPr>
          <w:color w:val="000000" w:themeColor="text1"/>
        </w:rPr>
      </w:pPr>
      <w:r>
        <w:rPr>
          <w:color w:val="000000" w:themeColor="text1"/>
        </w:rPr>
        <w:t>Le premier roi est placé sur une des 4 cartes au choix, ainsi de suite …</w:t>
      </w:r>
    </w:p>
    <w:p w14:paraId="2B8DEE17" w14:textId="42FC1F82" w:rsidR="00E96A14" w:rsidRDefault="00E96A14" w:rsidP="00E96A14">
      <w:pPr>
        <w:pStyle w:val="Paragraphedeliste"/>
        <w:numPr>
          <w:ilvl w:val="0"/>
          <w:numId w:val="46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Re</w:t>
      </w:r>
      <w:proofErr w:type="spellEnd"/>
      <w:r>
        <w:rPr>
          <w:color w:val="000000" w:themeColor="text1"/>
        </w:rPr>
        <w:t>-p</w:t>
      </w:r>
      <w:r>
        <w:rPr>
          <w:color w:val="000000" w:themeColor="text1"/>
        </w:rPr>
        <w:t>iocher autant de dominos que de rois en jeu soit 4</w:t>
      </w:r>
    </w:p>
    <w:p w14:paraId="7EF3B30F" w14:textId="77777777" w:rsidR="00E96A14" w:rsidRDefault="00E96A14" w:rsidP="00E96A14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Disposer les 4 dominos au centre dans l’ordre croissant des faces numérotées</w:t>
      </w:r>
    </w:p>
    <w:p w14:paraId="66293198" w14:textId="77777777" w:rsidR="00E96A14" w:rsidRDefault="00E96A14" w:rsidP="00E96A14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Retourner les cartes face paysage</w:t>
      </w:r>
    </w:p>
    <w:p w14:paraId="0B48EF2E" w14:textId="0E7F41F5" w:rsidR="00E96A14" w:rsidRDefault="00E96A14" w:rsidP="00E96A14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Le roi de la carte avec le n° le plus faible place en premier son pion sur le prochain domino </w:t>
      </w:r>
    </w:p>
    <w:p w14:paraId="6395D7CC" w14:textId="6305FC67" w:rsidR="00E96A14" w:rsidRDefault="00E96A14" w:rsidP="00E96A14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Il récupère l’ancien domino</w:t>
      </w:r>
      <w:r w:rsidR="00815B31">
        <w:rPr>
          <w:color w:val="000000" w:themeColor="text1"/>
        </w:rPr>
        <w:t xml:space="preserve"> sur lequel était placé son roi</w:t>
      </w:r>
    </w:p>
    <w:p w14:paraId="29C2DB9D" w14:textId="77777777" w:rsidR="00E96A14" w:rsidRDefault="00E96A14" w:rsidP="00E96A14">
      <w:pPr>
        <w:pStyle w:val="Paragraphedeliste"/>
        <w:rPr>
          <w:color w:val="000000" w:themeColor="text1"/>
        </w:rPr>
      </w:pPr>
    </w:p>
    <w:p w14:paraId="20B1453C" w14:textId="1F242331" w:rsidR="00E96A14" w:rsidRPr="00E96A14" w:rsidRDefault="00E96A14" w:rsidP="00E96A14">
      <w:pPr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>FIN</w:t>
      </w:r>
      <w:r w:rsidRPr="00E96A14">
        <w:rPr>
          <w:b/>
          <w:color w:val="000000" w:themeColor="text1"/>
        </w:rPr>
        <w:t xml:space="preserve"> D’UNE PARTIE :</w:t>
      </w:r>
    </w:p>
    <w:p w14:paraId="4DF7311E" w14:textId="731433F5" w:rsidR="00E96A14" w:rsidRDefault="00E96A14" w:rsidP="00E96A14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Après 12 tours, le jeu s’arrête</w:t>
      </w:r>
    </w:p>
    <w:p w14:paraId="691A3D3B" w14:textId="77777777" w:rsidR="00E96A14" w:rsidRDefault="00E96A14" w:rsidP="00E96A14">
      <w:pPr>
        <w:pStyle w:val="Paragraphedeliste"/>
        <w:rPr>
          <w:color w:val="000000" w:themeColor="text1"/>
        </w:rPr>
      </w:pPr>
    </w:p>
    <w:p w14:paraId="1459E4A7" w14:textId="0608A135" w:rsidR="00E96A14" w:rsidRDefault="00E96A14" w:rsidP="00E96A14">
      <w:pPr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>COMPTAGE DES POINTS</w:t>
      </w:r>
      <w:r w:rsidRPr="00E96A14">
        <w:rPr>
          <w:b/>
          <w:color w:val="000000" w:themeColor="text1"/>
        </w:rPr>
        <w:t> :</w:t>
      </w:r>
    </w:p>
    <w:p w14:paraId="0E83B0F6" w14:textId="503EFF97" w:rsidR="00E96A14" w:rsidRDefault="00E96A14" w:rsidP="00E96A14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Repérer les dominos qui ont une couronne </w:t>
      </w:r>
    </w:p>
    <w:p w14:paraId="1BE019F3" w14:textId="06266941" w:rsidR="00E96A14" w:rsidRDefault="00E96A14" w:rsidP="00E96A14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Définir si ces dominos </w:t>
      </w:r>
      <w:proofErr w:type="gramStart"/>
      <w:r>
        <w:rPr>
          <w:color w:val="000000" w:themeColor="text1"/>
        </w:rPr>
        <w:t>sont</w:t>
      </w:r>
      <w:proofErr w:type="gramEnd"/>
      <w:r>
        <w:rPr>
          <w:color w:val="000000" w:themeColor="text1"/>
        </w:rPr>
        <w:t xml:space="preserve"> collés (horizontalement ou verticalement) à d’autres du même type</w:t>
      </w:r>
    </w:p>
    <w:p w14:paraId="0D80432C" w14:textId="5A0B2520" w:rsidR="00E96A14" w:rsidRDefault="00E96A14" w:rsidP="00E96A14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Définir la longueur de la suite de dominos </w:t>
      </w:r>
    </w:p>
    <w:p w14:paraId="6FD5C1E5" w14:textId="77777777" w:rsidR="00E96A14" w:rsidRDefault="00E96A14" w:rsidP="00E96A14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Multiplier le nombre de couronnes par la longueur de la suite</w:t>
      </w:r>
    </w:p>
    <w:p w14:paraId="28AA8C95" w14:textId="0E477009" w:rsidR="00E96A14" w:rsidRDefault="00E96A14" w:rsidP="00E96A14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Sommer le total des points </w:t>
      </w:r>
    </w:p>
    <w:p w14:paraId="65A1CAE8" w14:textId="228F59A8" w:rsidR="00E96A14" w:rsidRPr="00E96A14" w:rsidRDefault="00E96A14" w:rsidP="00E96A14">
      <w:pPr>
        <w:ind w:left="360"/>
        <w:rPr>
          <w:color w:val="000000" w:themeColor="text1"/>
        </w:rPr>
      </w:pPr>
    </w:p>
    <w:p w14:paraId="74D89BEC" w14:textId="0AF2049F" w:rsidR="00E96A14" w:rsidRDefault="00E96A14" w:rsidP="00E96A14">
      <w:pPr>
        <w:ind w:left="360"/>
        <w:rPr>
          <w:b/>
          <w:color w:val="000000" w:themeColor="text1"/>
        </w:rPr>
      </w:pPr>
      <w:r w:rsidRPr="00E96A14">
        <w:rPr>
          <w:color w:val="000000" w:themeColor="text1"/>
        </w:rPr>
        <w:t xml:space="preserve"> </w:t>
      </w:r>
      <w:r>
        <w:rPr>
          <w:b/>
          <w:color w:val="000000" w:themeColor="text1"/>
        </w:rPr>
        <w:t>GAGNANT D’UNE PARTIE</w:t>
      </w:r>
      <w:r w:rsidRPr="00E96A14">
        <w:rPr>
          <w:b/>
          <w:color w:val="000000" w:themeColor="text1"/>
        </w:rPr>
        <w:t> :</w:t>
      </w:r>
    </w:p>
    <w:p w14:paraId="4F234098" w14:textId="46A12B9F" w:rsidR="00E96A14" w:rsidRDefault="00E96A14" w:rsidP="00E96A14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Le gagnant est celui qui a le plus de points à la fin de la partie</w:t>
      </w:r>
    </w:p>
    <w:p w14:paraId="5717EF1D" w14:textId="5EBBA640" w:rsidR="00470701" w:rsidRPr="00AE3A0E" w:rsidRDefault="00470701" w:rsidP="00470701">
      <w:pPr>
        <w:pStyle w:val="Titre1"/>
        <w:numPr>
          <w:ilvl w:val="0"/>
          <w:numId w:val="19"/>
        </w:numPr>
      </w:pPr>
      <w:r>
        <w:t>Le déroulement</w:t>
      </w:r>
      <w:r w:rsidRPr="00AE3A0E">
        <w:t xml:space="preserve"> d</w:t>
      </w:r>
      <w:r>
        <w:t>’une</w:t>
      </w:r>
      <w:r w:rsidRPr="00AE3A0E">
        <w:t xml:space="preserve"> p</w:t>
      </w:r>
      <w:r>
        <w:t xml:space="preserve">artie à </w:t>
      </w:r>
      <w:r>
        <w:t>3</w:t>
      </w:r>
      <w:r>
        <w:t xml:space="preserve"> joueurs</w:t>
      </w:r>
    </w:p>
    <w:p w14:paraId="0ABDDCAF" w14:textId="77777777" w:rsidR="00470701" w:rsidRDefault="00470701" w:rsidP="00470701">
      <w:pPr>
        <w:rPr>
          <w:b/>
          <w:color w:val="000000" w:themeColor="text1"/>
        </w:rPr>
      </w:pPr>
    </w:p>
    <w:p w14:paraId="1B6C0147" w14:textId="6BB49B7C" w:rsidR="00470701" w:rsidRPr="00E96A14" w:rsidRDefault="00470701" w:rsidP="00470701">
      <w:pPr>
        <w:rPr>
          <w:b/>
          <w:color w:val="000000" w:themeColor="text1"/>
        </w:rPr>
      </w:pPr>
      <w:r w:rsidRPr="00E96A14">
        <w:rPr>
          <w:b/>
          <w:color w:val="000000" w:themeColor="text1"/>
        </w:rPr>
        <w:t>PRÉPARATION DU JEU :</w:t>
      </w:r>
    </w:p>
    <w:p w14:paraId="1979B372" w14:textId="006DFBEA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color w:val="000000" w:themeColor="text1"/>
        </w:rPr>
        <w:t xml:space="preserve"> dominos de départ positionnés au centre</w:t>
      </w:r>
    </w:p>
    <w:p w14:paraId="6CE5EE29" w14:textId="5D550F16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lastRenderedPageBreak/>
        <w:t>3</w:t>
      </w:r>
      <w:r>
        <w:rPr>
          <w:color w:val="000000" w:themeColor="text1"/>
        </w:rPr>
        <w:t xml:space="preserve"> châteaux</w:t>
      </w:r>
    </w:p>
    <w:p w14:paraId="4BEE7B40" w14:textId="6D2B4D02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36</w:t>
      </w:r>
      <w:r>
        <w:rPr>
          <w:color w:val="000000" w:themeColor="text1"/>
        </w:rPr>
        <w:t xml:space="preserve"> dominos (1 face paysage / 1 face numérotée)</w:t>
      </w:r>
    </w:p>
    <w:p w14:paraId="16FB36DF" w14:textId="0745AE52" w:rsidR="00470701" w:rsidRPr="00E9118A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color w:val="000000" w:themeColor="text1"/>
        </w:rPr>
        <w:t xml:space="preserve"> rois en bois </w:t>
      </w:r>
    </w:p>
    <w:p w14:paraId="3E74BCB6" w14:textId="77777777" w:rsidR="00470701" w:rsidRPr="00E96A14" w:rsidRDefault="00470701" w:rsidP="00470701">
      <w:pPr>
        <w:ind w:left="360"/>
        <w:rPr>
          <w:b/>
          <w:color w:val="000000" w:themeColor="text1"/>
        </w:rPr>
      </w:pPr>
      <w:r w:rsidRPr="00E96A14">
        <w:rPr>
          <w:b/>
          <w:color w:val="000000" w:themeColor="text1"/>
        </w:rPr>
        <w:t>DÉROULEMENT D’UNE PARTIE :</w:t>
      </w:r>
    </w:p>
    <w:p w14:paraId="1FFEBF3C" w14:textId="42041A7E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Retirer aléatoirement 12 dominos du jeu</w:t>
      </w:r>
    </w:p>
    <w:p w14:paraId="1F7878B2" w14:textId="173D269B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Distribuer un roi aléatoirement à chaque joueur </w:t>
      </w:r>
    </w:p>
    <w:p w14:paraId="6BBB11B0" w14:textId="6D3C78B0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Piocher autant de dominos que de rois en jeu soit </w:t>
      </w:r>
      <w:r>
        <w:rPr>
          <w:color w:val="000000" w:themeColor="text1"/>
        </w:rPr>
        <w:t>3</w:t>
      </w:r>
    </w:p>
    <w:p w14:paraId="02A282A7" w14:textId="407BDCCB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Disposer les </w:t>
      </w:r>
      <w:r>
        <w:rPr>
          <w:color w:val="000000" w:themeColor="text1"/>
        </w:rPr>
        <w:t>3</w:t>
      </w:r>
      <w:r>
        <w:rPr>
          <w:color w:val="000000" w:themeColor="text1"/>
        </w:rPr>
        <w:t xml:space="preserve"> dominos au centre dans l’ordre croissant des faces numérotées</w:t>
      </w:r>
    </w:p>
    <w:p w14:paraId="2F7B01EF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Retourner les cartes face paysage</w:t>
      </w:r>
    </w:p>
    <w:p w14:paraId="1D05E952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Définir aléatoirement quel roi commence</w:t>
      </w:r>
    </w:p>
    <w:p w14:paraId="06D4C1D0" w14:textId="77777777" w:rsidR="00470701" w:rsidRDefault="00470701" w:rsidP="00470701">
      <w:pPr>
        <w:pStyle w:val="Paragraphedeliste"/>
        <w:numPr>
          <w:ilvl w:val="0"/>
          <w:numId w:val="46"/>
        </w:numPr>
        <w:jc w:val="center"/>
        <w:rPr>
          <w:color w:val="000000" w:themeColor="text1"/>
        </w:rPr>
      </w:pPr>
      <w:r>
        <w:rPr>
          <w:color w:val="000000" w:themeColor="text1"/>
        </w:rPr>
        <w:t>Le premier roi est placé sur une des 4 cartes au choix, ainsi de suite …</w:t>
      </w:r>
    </w:p>
    <w:p w14:paraId="2B1C05EE" w14:textId="07C99BAE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Re</w:t>
      </w:r>
      <w:proofErr w:type="spellEnd"/>
      <w:r>
        <w:rPr>
          <w:color w:val="000000" w:themeColor="text1"/>
        </w:rPr>
        <w:t xml:space="preserve">-piocher autant de dominos que de rois en jeu soit </w:t>
      </w:r>
      <w:r>
        <w:rPr>
          <w:color w:val="000000" w:themeColor="text1"/>
        </w:rPr>
        <w:t>3</w:t>
      </w:r>
    </w:p>
    <w:p w14:paraId="6D1C4C3B" w14:textId="1B74C84C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Disposer les </w:t>
      </w:r>
      <w:r>
        <w:rPr>
          <w:color w:val="000000" w:themeColor="text1"/>
        </w:rPr>
        <w:t>3</w:t>
      </w:r>
      <w:r>
        <w:rPr>
          <w:color w:val="000000" w:themeColor="text1"/>
        </w:rPr>
        <w:t xml:space="preserve"> dominos au centre dans l’ordre croissant des faces numérotées</w:t>
      </w:r>
    </w:p>
    <w:p w14:paraId="71A56C4A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Retourner les cartes face paysage</w:t>
      </w:r>
    </w:p>
    <w:p w14:paraId="723852A2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Le roi de la carte avec le n° le plus faible place en premier son pion sur le prochain domino </w:t>
      </w:r>
    </w:p>
    <w:p w14:paraId="75C70583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Il récupère l’ancien domino sur lequel était placé son roi</w:t>
      </w:r>
    </w:p>
    <w:p w14:paraId="6F2B6BBF" w14:textId="77777777" w:rsidR="00470701" w:rsidRDefault="00470701" w:rsidP="00470701">
      <w:pPr>
        <w:pStyle w:val="Paragraphedeliste"/>
        <w:rPr>
          <w:color w:val="000000" w:themeColor="text1"/>
        </w:rPr>
      </w:pPr>
    </w:p>
    <w:p w14:paraId="6FD173A6" w14:textId="77777777" w:rsidR="00470701" w:rsidRPr="00E96A14" w:rsidRDefault="00470701" w:rsidP="00470701">
      <w:pPr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>FIN</w:t>
      </w:r>
      <w:r w:rsidRPr="00E96A14">
        <w:rPr>
          <w:b/>
          <w:color w:val="000000" w:themeColor="text1"/>
        </w:rPr>
        <w:t xml:space="preserve"> D’UNE PARTIE :</w:t>
      </w:r>
    </w:p>
    <w:p w14:paraId="514E8B7C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Après 12 tours, le jeu s’arrête</w:t>
      </w:r>
    </w:p>
    <w:p w14:paraId="4D49E857" w14:textId="77777777" w:rsidR="00470701" w:rsidRDefault="00470701" w:rsidP="00470701">
      <w:pPr>
        <w:pStyle w:val="Paragraphedeliste"/>
        <w:rPr>
          <w:color w:val="000000" w:themeColor="text1"/>
        </w:rPr>
      </w:pPr>
    </w:p>
    <w:p w14:paraId="276338B5" w14:textId="77777777" w:rsidR="00470701" w:rsidRDefault="00470701" w:rsidP="00470701">
      <w:pPr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>COMPTAGE DES POINTS</w:t>
      </w:r>
      <w:r w:rsidRPr="00E96A14">
        <w:rPr>
          <w:b/>
          <w:color w:val="000000" w:themeColor="text1"/>
        </w:rPr>
        <w:t> :</w:t>
      </w:r>
    </w:p>
    <w:p w14:paraId="24834F32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Repérer les dominos qui ont une couronne </w:t>
      </w:r>
    </w:p>
    <w:p w14:paraId="5C820A07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Définir si ces dominos </w:t>
      </w:r>
      <w:proofErr w:type="gramStart"/>
      <w:r>
        <w:rPr>
          <w:color w:val="000000" w:themeColor="text1"/>
        </w:rPr>
        <w:t>sont</w:t>
      </w:r>
      <w:proofErr w:type="gramEnd"/>
      <w:r>
        <w:rPr>
          <w:color w:val="000000" w:themeColor="text1"/>
        </w:rPr>
        <w:t xml:space="preserve"> collés (horizontalement ou verticalement) à d’autres du même type</w:t>
      </w:r>
    </w:p>
    <w:p w14:paraId="03C798B8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Définir la longueur de la suite de dominos </w:t>
      </w:r>
    </w:p>
    <w:p w14:paraId="1B3A8D15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Multiplier le nombre de couronnes par la longueur de la suite</w:t>
      </w:r>
    </w:p>
    <w:p w14:paraId="304327FC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Sommer le total des points </w:t>
      </w:r>
    </w:p>
    <w:p w14:paraId="1B61C1B8" w14:textId="77777777" w:rsidR="00470701" w:rsidRPr="00E96A14" w:rsidRDefault="00470701" w:rsidP="00470701">
      <w:pPr>
        <w:ind w:left="360"/>
        <w:rPr>
          <w:color w:val="000000" w:themeColor="text1"/>
        </w:rPr>
      </w:pPr>
    </w:p>
    <w:p w14:paraId="10517B26" w14:textId="77777777" w:rsidR="00470701" w:rsidRDefault="00470701" w:rsidP="00470701">
      <w:pPr>
        <w:ind w:left="360"/>
        <w:rPr>
          <w:b/>
          <w:color w:val="000000" w:themeColor="text1"/>
        </w:rPr>
      </w:pPr>
      <w:r w:rsidRPr="00E96A14">
        <w:rPr>
          <w:color w:val="000000" w:themeColor="text1"/>
        </w:rPr>
        <w:t xml:space="preserve"> </w:t>
      </w:r>
      <w:r>
        <w:rPr>
          <w:b/>
          <w:color w:val="000000" w:themeColor="text1"/>
        </w:rPr>
        <w:t>GAGNANT D’UNE PARTIE</w:t>
      </w:r>
      <w:r w:rsidRPr="00E96A14">
        <w:rPr>
          <w:b/>
          <w:color w:val="000000" w:themeColor="text1"/>
        </w:rPr>
        <w:t> :</w:t>
      </w:r>
    </w:p>
    <w:p w14:paraId="20EE2956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Le gagnant est celui qui a le plus de points à la fin de la partie</w:t>
      </w:r>
    </w:p>
    <w:p w14:paraId="267A0EA0" w14:textId="77777777" w:rsidR="00470701" w:rsidRDefault="00470701" w:rsidP="00470701">
      <w:pPr>
        <w:rPr>
          <w:b/>
          <w:color w:val="000000" w:themeColor="text1"/>
        </w:rPr>
      </w:pPr>
    </w:p>
    <w:p w14:paraId="001ABEF1" w14:textId="522BA129" w:rsidR="00470701" w:rsidRPr="00AE3A0E" w:rsidRDefault="00470701" w:rsidP="00470701">
      <w:pPr>
        <w:pStyle w:val="Titre1"/>
        <w:numPr>
          <w:ilvl w:val="0"/>
          <w:numId w:val="19"/>
        </w:numPr>
      </w:pPr>
      <w:r>
        <w:lastRenderedPageBreak/>
        <w:t>Le déroulement</w:t>
      </w:r>
      <w:r w:rsidRPr="00AE3A0E">
        <w:t xml:space="preserve"> d</w:t>
      </w:r>
      <w:r>
        <w:t>’une</w:t>
      </w:r>
      <w:r w:rsidRPr="00AE3A0E">
        <w:t xml:space="preserve"> p</w:t>
      </w:r>
      <w:r>
        <w:t xml:space="preserve">artie à </w:t>
      </w:r>
      <w:r>
        <w:t>2</w:t>
      </w:r>
      <w:r>
        <w:t xml:space="preserve"> joueurs</w:t>
      </w:r>
    </w:p>
    <w:p w14:paraId="30607950" w14:textId="77777777" w:rsidR="00470701" w:rsidRDefault="00470701" w:rsidP="00470701">
      <w:pPr>
        <w:rPr>
          <w:b/>
          <w:color w:val="000000" w:themeColor="text1"/>
        </w:rPr>
      </w:pPr>
    </w:p>
    <w:p w14:paraId="71954BF1" w14:textId="338FD80F" w:rsidR="00470701" w:rsidRPr="00E96A14" w:rsidRDefault="00470701" w:rsidP="00470701">
      <w:pPr>
        <w:rPr>
          <w:b/>
          <w:color w:val="000000" w:themeColor="text1"/>
        </w:rPr>
      </w:pPr>
      <w:r w:rsidRPr="00E96A14">
        <w:rPr>
          <w:b/>
          <w:color w:val="000000" w:themeColor="text1"/>
        </w:rPr>
        <w:t>PRÉPARATION DU JEU :</w:t>
      </w:r>
    </w:p>
    <w:p w14:paraId="078F5198" w14:textId="1E1513A0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2</w:t>
      </w:r>
      <w:r>
        <w:rPr>
          <w:color w:val="000000" w:themeColor="text1"/>
        </w:rPr>
        <w:t xml:space="preserve"> dominos de départ positionnés au centre</w:t>
      </w:r>
    </w:p>
    <w:p w14:paraId="2039DD35" w14:textId="435BADC1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2</w:t>
      </w:r>
      <w:r>
        <w:rPr>
          <w:color w:val="000000" w:themeColor="text1"/>
        </w:rPr>
        <w:t xml:space="preserve"> châteaux</w:t>
      </w:r>
    </w:p>
    <w:p w14:paraId="66E7FB71" w14:textId="68304291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24</w:t>
      </w:r>
      <w:r>
        <w:rPr>
          <w:color w:val="000000" w:themeColor="text1"/>
        </w:rPr>
        <w:t xml:space="preserve"> dominos (1 face paysage / 1 face numérotée)</w:t>
      </w:r>
    </w:p>
    <w:p w14:paraId="6CA5F8F0" w14:textId="48D84680" w:rsidR="00470701" w:rsidRPr="00E9118A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2</w:t>
      </w:r>
      <w:r>
        <w:rPr>
          <w:color w:val="000000" w:themeColor="text1"/>
        </w:rPr>
        <w:t xml:space="preserve"> rois en bois </w:t>
      </w:r>
    </w:p>
    <w:p w14:paraId="364BF5B1" w14:textId="77777777" w:rsidR="00470701" w:rsidRPr="00E96A14" w:rsidRDefault="00470701" w:rsidP="00470701">
      <w:pPr>
        <w:ind w:left="360"/>
        <w:rPr>
          <w:b/>
          <w:color w:val="000000" w:themeColor="text1"/>
        </w:rPr>
      </w:pPr>
      <w:r w:rsidRPr="00E96A14">
        <w:rPr>
          <w:b/>
          <w:color w:val="000000" w:themeColor="text1"/>
        </w:rPr>
        <w:t>DÉROULEMENT D’UNE PARTIE :</w:t>
      </w:r>
    </w:p>
    <w:p w14:paraId="1B1D4D5C" w14:textId="7285F174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Retirer aléatoirement </w:t>
      </w:r>
      <w:r>
        <w:rPr>
          <w:color w:val="000000" w:themeColor="text1"/>
        </w:rPr>
        <w:t>24</w:t>
      </w:r>
      <w:r>
        <w:rPr>
          <w:color w:val="000000" w:themeColor="text1"/>
        </w:rPr>
        <w:t xml:space="preserve"> dominos du jeu</w:t>
      </w:r>
    </w:p>
    <w:p w14:paraId="4E2D95E4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Distribuer un roi aléatoirement à chaque joueur </w:t>
      </w:r>
    </w:p>
    <w:p w14:paraId="45DC3301" w14:textId="131D67DC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Piocher autant de dominos que de rois en jeu soit </w:t>
      </w:r>
      <w:r>
        <w:rPr>
          <w:color w:val="000000" w:themeColor="text1"/>
        </w:rPr>
        <w:t>2</w:t>
      </w:r>
    </w:p>
    <w:p w14:paraId="2B9D8BC6" w14:textId="529AB433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Disposer les </w:t>
      </w:r>
      <w:r>
        <w:rPr>
          <w:color w:val="000000" w:themeColor="text1"/>
        </w:rPr>
        <w:t>2</w:t>
      </w:r>
      <w:r>
        <w:rPr>
          <w:color w:val="000000" w:themeColor="text1"/>
        </w:rPr>
        <w:t xml:space="preserve"> dominos au centre dans l’ordre croissant des faces numérotées</w:t>
      </w:r>
    </w:p>
    <w:p w14:paraId="5607FFAC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Retourner les cartes face paysage</w:t>
      </w:r>
    </w:p>
    <w:p w14:paraId="0BE85409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Définir aléatoirement quel roi commence</w:t>
      </w:r>
    </w:p>
    <w:p w14:paraId="6AEC9BFB" w14:textId="77777777" w:rsidR="00470701" w:rsidRDefault="00470701" w:rsidP="00470701">
      <w:pPr>
        <w:pStyle w:val="Paragraphedeliste"/>
        <w:numPr>
          <w:ilvl w:val="0"/>
          <w:numId w:val="46"/>
        </w:numPr>
        <w:jc w:val="center"/>
        <w:rPr>
          <w:color w:val="000000" w:themeColor="text1"/>
        </w:rPr>
      </w:pPr>
      <w:r>
        <w:rPr>
          <w:color w:val="000000" w:themeColor="text1"/>
        </w:rPr>
        <w:t>Le premier roi est placé sur une des 4 cartes au choix, ainsi de suite …</w:t>
      </w:r>
    </w:p>
    <w:p w14:paraId="1228EDAA" w14:textId="2060BF29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Re</w:t>
      </w:r>
      <w:proofErr w:type="spellEnd"/>
      <w:r>
        <w:rPr>
          <w:color w:val="000000" w:themeColor="text1"/>
        </w:rPr>
        <w:t xml:space="preserve">-piocher autant de dominos que de rois en jeu soit </w:t>
      </w:r>
      <w:r>
        <w:rPr>
          <w:color w:val="000000" w:themeColor="text1"/>
        </w:rPr>
        <w:t>2</w:t>
      </w:r>
    </w:p>
    <w:p w14:paraId="47324170" w14:textId="5BEC52B0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Disposer les </w:t>
      </w:r>
      <w:r>
        <w:rPr>
          <w:color w:val="000000" w:themeColor="text1"/>
        </w:rPr>
        <w:t>2</w:t>
      </w:r>
      <w:r>
        <w:rPr>
          <w:color w:val="000000" w:themeColor="text1"/>
        </w:rPr>
        <w:t xml:space="preserve"> dominos au centre dans l’ordre croissant des faces numérotées</w:t>
      </w:r>
    </w:p>
    <w:p w14:paraId="6E0545BE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Retourner les cartes face paysage</w:t>
      </w:r>
    </w:p>
    <w:p w14:paraId="5B5184FB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Le roi de la carte avec le n° le plus faible place en premier son pion sur le prochain domino </w:t>
      </w:r>
    </w:p>
    <w:p w14:paraId="61676DDE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Il récupère l’ancien domino sur lequel était placé son roi</w:t>
      </w:r>
    </w:p>
    <w:p w14:paraId="57EED1F0" w14:textId="77777777" w:rsidR="00470701" w:rsidRDefault="00470701" w:rsidP="00470701">
      <w:pPr>
        <w:pStyle w:val="Paragraphedeliste"/>
        <w:rPr>
          <w:color w:val="000000" w:themeColor="text1"/>
        </w:rPr>
      </w:pPr>
    </w:p>
    <w:p w14:paraId="7FF8BA6D" w14:textId="77777777" w:rsidR="00470701" w:rsidRPr="00E96A14" w:rsidRDefault="00470701" w:rsidP="00470701">
      <w:pPr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>FIN</w:t>
      </w:r>
      <w:r w:rsidRPr="00E96A14">
        <w:rPr>
          <w:b/>
          <w:color w:val="000000" w:themeColor="text1"/>
        </w:rPr>
        <w:t xml:space="preserve"> D’UNE PARTIE :</w:t>
      </w:r>
    </w:p>
    <w:p w14:paraId="0414EA6D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Après 12 tours, le jeu s’arrête</w:t>
      </w:r>
    </w:p>
    <w:p w14:paraId="317210C5" w14:textId="77777777" w:rsidR="00470701" w:rsidRDefault="00470701" w:rsidP="00470701">
      <w:pPr>
        <w:pStyle w:val="Paragraphedeliste"/>
        <w:rPr>
          <w:color w:val="000000" w:themeColor="text1"/>
        </w:rPr>
      </w:pPr>
    </w:p>
    <w:p w14:paraId="7FFA1FBE" w14:textId="77777777" w:rsidR="00470701" w:rsidRDefault="00470701" w:rsidP="00470701">
      <w:pPr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>COMPTAGE DES POINTS</w:t>
      </w:r>
      <w:r w:rsidRPr="00E96A14">
        <w:rPr>
          <w:b/>
          <w:color w:val="000000" w:themeColor="text1"/>
        </w:rPr>
        <w:t> :</w:t>
      </w:r>
    </w:p>
    <w:p w14:paraId="39A0B57C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Repérer les dominos qui ont une couronne </w:t>
      </w:r>
    </w:p>
    <w:p w14:paraId="655F1A74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Définir si ces dominos </w:t>
      </w:r>
      <w:proofErr w:type="gramStart"/>
      <w:r>
        <w:rPr>
          <w:color w:val="000000" w:themeColor="text1"/>
        </w:rPr>
        <w:t>sont</w:t>
      </w:r>
      <w:proofErr w:type="gramEnd"/>
      <w:r>
        <w:rPr>
          <w:color w:val="000000" w:themeColor="text1"/>
        </w:rPr>
        <w:t xml:space="preserve"> collés (horizontalement ou verticalement) à d’autres du même type</w:t>
      </w:r>
    </w:p>
    <w:p w14:paraId="0C86CE21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Définir la longueur de la suite de dominos </w:t>
      </w:r>
    </w:p>
    <w:p w14:paraId="2A9E7060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Multiplier le nombre de couronnes par la longueur de la suite</w:t>
      </w:r>
    </w:p>
    <w:p w14:paraId="1B49E90C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Sommer le total des points </w:t>
      </w:r>
    </w:p>
    <w:p w14:paraId="7D7E207C" w14:textId="77777777" w:rsidR="00470701" w:rsidRPr="00E96A14" w:rsidRDefault="00470701" w:rsidP="00470701">
      <w:pPr>
        <w:ind w:left="360"/>
        <w:rPr>
          <w:color w:val="000000" w:themeColor="text1"/>
        </w:rPr>
      </w:pPr>
    </w:p>
    <w:p w14:paraId="6AB13EEA" w14:textId="77777777" w:rsidR="00470701" w:rsidRDefault="00470701" w:rsidP="00470701">
      <w:pPr>
        <w:ind w:left="360"/>
        <w:rPr>
          <w:b/>
          <w:color w:val="000000" w:themeColor="text1"/>
        </w:rPr>
      </w:pPr>
      <w:r w:rsidRPr="00E96A14">
        <w:rPr>
          <w:color w:val="000000" w:themeColor="text1"/>
        </w:rPr>
        <w:lastRenderedPageBreak/>
        <w:t xml:space="preserve"> </w:t>
      </w:r>
      <w:r>
        <w:rPr>
          <w:b/>
          <w:color w:val="000000" w:themeColor="text1"/>
        </w:rPr>
        <w:t>GAGNANT D’UNE PARTIE</w:t>
      </w:r>
      <w:r w:rsidRPr="00E96A14">
        <w:rPr>
          <w:b/>
          <w:color w:val="000000" w:themeColor="text1"/>
        </w:rPr>
        <w:t> :</w:t>
      </w:r>
    </w:p>
    <w:p w14:paraId="2CC7793E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Le gagnant est celui qui a le plus de points à la fin de la partie</w:t>
      </w:r>
    </w:p>
    <w:p w14:paraId="5E4C1065" w14:textId="77777777" w:rsidR="00B95BCA" w:rsidRPr="00B95BCA" w:rsidRDefault="00B95BCA" w:rsidP="00E96A14">
      <w:pPr>
        <w:pStyle w:val="Titre1"/>
        <w:rPr>
          <w:i/>
          <w:sz w:val="28"/>
          <w:u w:val="single"/>
        </w:rPr>
      </w:pPr>
    </w:p>
    <w:sectPr w:rsidR="00B95BCA" w:rsidRPr="00B95BCA">
      <w:headerReference w:type="default" r:id="rId12"/>
      <w:footerReference w:type="default" r:id="rId13"/>
      <w:pgSz w:w="11907" w:h="16839"/>
      <w:pgMar w:top="1440" w:right="1751" w:bottom="1440" w:left="1751" w:header="709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C9E48" w14:textId="77777777" w:rsidR="00191437" w:rsidRDefault="00191437">
      <w:pPr>
        <w:spacing w:after="0" w:line="240" w:lineRule="auto"/>
      </w:pPr>
      <w:r>
        <w:separator/>
      </w:r>
    </w:p>
  </w:endnote>
  <w:endnote w:type="continuationSeparator" w:id="0">
    <w:p w14:paraId="68E49D07" w14:textId="77777777" w:rsidR="00191437" w:rsidRDefault="00191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DAFEB" w14:textId="77777777" w:rsidR="00E9118A" w:rsidRDefault="00E9118A">
    <w:pPr>
      <w:pStyle w:val="Pieddepage"/>
    </w:pPr>
    <w:r>
      <w:ptab w:relativeTo="margin" w:alignment="right" w:leader="none"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inline distT="0" distB="0" distL="0" distR="0" wp14:anchorId="48C82962" wp14:editId="41E8740F">
              <wp:extent cx="91440" cy="91440"/>
              <wp:effectExtent l="12700" t="12700" r="22860" b="22860"/>
              <wp:docPr id="72" name="Ellips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  <a:ln w="38100" cmpd="dbl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ffectLst/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765CD710" id="Ellipse 1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" fillcolor="#92d050" strokecolor="#92d050" strokeweight="3pt">
              <v:stroke linestyle="thinThin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72F57" w14:textId="77777777" w:rsidR="00191437" w:rsidRDefault="00191437">
      <w:pPr>
        <w:spacing w:after="0" w:line="240" w:lineRule="auto"/>
      </w:pPr>
      <w:r>
        <w:separator/>
      </w:r>
    </w:p>
  </w:footnote>
  <w:footnote w:type="continuationSeparator" w:id="0">
    <w:p w14:paraId="4163D951" w14:textId="77777777" w:rsidR="00191437" w:rsidRDefault="00191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306DF" w14:textId="6982C1A5" w:rsidR="00E9118A" w:rsidRPr="006779C6" w:rsidRDefault="00E9118A" w:rsidP="00E9118A">
    <w:pPr>
      <w:pStyle w:val="Sansinterligne"/>
      <w:spacing w:after="240" w:line="264" w:lineRule="auto"/>
      <w:rPr>
        <w:i/>
        <w:color w:val="0070C0"/>
        <w:spacing w:val="20"/>
        <w:sz w:val="20"/>
        <w:lang w:val="fr-FR"/>
      </w:rPr>
    </w:pPr>
    <w:r>
      <w:rPr>
        <w:i/>
        <w:noProof/>
        <w:color w:val="0070C0"/>
        <w:spacing w:val="20"/>
        <w:sz w:val="20"/>
        <w:lang w:val="fr-FR"/>
      </w:rPr>
      <w:drawing>
        <wp:anchor distT="0" distB="0" distL="114300" distR="114300" simplePos="0" relativeHeight="251658240" behindDoc="0" locked="0" layoutInCell="1" allowOverlap="1" wp14:anchorId="6AAFF652" wp14:editId="2BB88CEA">
          <wp:simplePos x="0" y="0"/>
          <wp:positionH relativeFrom="column">
            <wp:posOffset>-966470</wp:posOffset>
          </wp:positionH>
          <wp:positionV relativeFrom="paragraph">
            <wp:posOffset>-238760</wp:posOffset>
          </wp:positionV>
          <wp:extent cx="887730" cy="662940"/>
          <wp:effectExtent l="0" t="0" r="1270" b="0"/>
          <wp:wrapSquare wrapText="bothSides"/>
          <wp:docPr id="87" name="Image 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" name="Logo Sysdom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7730" cy="662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/>
        <w:color w:val="0070C0"/>
        <w:spacing w:val="20"/>
        <w:sz w:val="20"/>
        <w:lang w:val="fr-FR"/>
      </w:rPr>
      <w:t>Documentation Technique</w:t>
    </w:r>
    <w:r>
      <w:rPr>
        <w:i/>
        <w:color w:val="0070C0"/>
        <w:spacing w:val="20"/>
        <w:sz w:val="20"/>
        <w:lang w:val="fr-FR"/>
      </w:rPr>
      <w:tab/>
    </w:r>
    <w:r>
      <w:rPr>
        <w:i/>
        <w:color w:val="0070C0"/>
        <w:spacing w:val="20"/>
        <w:sz w:val="20"/>
        <w:lang w:val="fr-FR"/>
      </w:rPr>
      <w:tab/>
    </w:r>
    <w:r>
      <w:rPr>
        <w:i/>
        <w:color w:val="0070C0"/>
        <w:spacing w:val="20"/>
        <w:sz w:val="20"/>
        <w:lang w:val="fr-FR"/>
      </w:rPr>
      <w:tab/>
    </w:r>
    <w:r>
      <w:rPr>
        <w:i/>
        <w:color w:val="0070C0"/>
        <w:spacing w:val="20"/>
        <w:sz w:val="20"/>
        <w:lang w:val="fr-FR"/>
      </w:rPr>
      <w:tab/>
    </w:r>
    <w:r>
      <w:rPr>
        <w:i/>
        <w:color w:val="0070C0"/>
        <w:spacing w:val="20"/>
        <w:sz w:val="20"/>
        <w:lang w:val="fr-FR"/>
      </w:rPr>
      <w:tab/>
      <w:t>26</w:t>
    </w:r>
    <w:r w:rsidRPr="006779C6">
      <w:rPr>
        <w:i/>
        <w:color w:val="0070C0"/>
        <w:spacing w:val="20"/>
        <w:sz w:val="20"/>
        <w:lang w:val="fr-FR"/>
      </w:rPr>
      <w:t>/1</w:t>
    </w:r>
    <w:r>
      <w:rPr>
        <w:i/>
        <w:color w:val="0070C0"/>
        <w:spacing w:val="20"/>
        <w:sz w:val="20"/>
        <w:lang w:val="fr-FR"/>
      </w:rPr>
      <w:t>1</w:t>
    </w:r>
    <w:r w:rsidRPr="006779C6">
      <w:rPr>
        <w:i/>
        <w:color w:val="0070C0"/>
        <w:spacing w:val="20"/>
        <w:sz w:val="20"/>
        <w:lang w:val="fr-FR"/>
      </w:rPr>
      <w:t>/18</w:t>
    </w:r>
  </w:p>
  <w:p w14:paraId="1C55FBE2" w14:textId="3CF2D2F0" w:rsidR="00E9118A" w:rsidRDefault="00E911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732"/>
    <w:multiLevelType w:val="multilevel"/>
    <w:tmpl w:val="2C2AAB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9568FD"/>
    <w:multiLevelType w:val="hybridMultilevel"/>
    <w:tmpl w:val="BE8EDFD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3B4533"/>
    <w:multiLevelType w:val="hybridMultilevel"/>
    <w:tmpl w:val="AAEA6798"/>
    <w:lvl w:ilvl="0" w:tplc="71FA0C6A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4" w15:restartNumberingAfterBreak="0">
    <w:nsid w:val="11383A1B"/>
    <w:multiLevelType w:val="hybridMultilevel"/>
    <w:tmpl w:val="A3208F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B37A0"/>
    <w:multiLevelType w:val="hybridMultilevel"/>
    <w:tmpl w:val="A37E9CBE"/>
    <w:lvl w:ilvl="0" w:tplc="415256C2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B5C38"/>
    <w:multiLevelType w:val="multilevel"/>
    <w:tmpl w:val="2354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1470E"/>
    <w:multiLevelType w:val="hybridMultilevel"/>
    <w:tmpl w:val="59D6D4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115C9"/>
    <w:multiLevelType w:val="multilevel"/>
    <w:tmpl w:val="CBD6891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0" w15:restartNumberingAfterBreak="0">
    <w:nsid w:val="1CBC18D1"/>
    <w:multiLevelType w:val="multilevel"/>
    <w:tmpl w:val="8610BB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72B64FC"/>
    <w:multiLevelType w:val="multilevel"/>
    <w:tmpl w:val="CB840A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8AE5D72"/>
    <w:multiLevelType w:val="hybridMultilevel"/>
    <w:tmpl w:val="695420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66B87"/>
    <w:multiLevelType w:val="multilevel"/>
    <w:tmpl w:val="CF0A2F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C085929"/>
    <w:multiLevelType w:val="hybridMultilevel"/>
    <w:tmpl w:val="6CB8413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BB20F2"/>
    <w:multiLevelType w:val="multilevel"/>
    <w:tmpl w:val="26AE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541E7B"/>
    <w:multiLevelType w:val="multilevel"/>
    <w:tmpl w:val="4ADC3C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335E69CD"/>
    <w:multiLevelType w:val="hybridMultilevel"/>
    <w:tmpl w:val="4CD6FF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63938"/>
    <w:multiLevelType w:val="hybridMultilevel"/>
    <w:tmpl w:val="A55892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51FBD"/>
    <w:multiLevelType w:val="multilevel"/>
    <w:tmpl w:val="7D7EA9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83046B8"/>
    <w:multiLevelType w:val="hybridMultilevel"/>
    <w:tmpl w:val="70667082"/>
    <w:lvl w:ilvl="0" w:tplc="062414BA">
      <w:start w:val="1"/>
      <w:numFmt w:val="upperRoman"/>
      <w:lvlText w:val="%1."/>
      <w:lvlJc w:val="left"/>
      <w:pPr>
        <w:ind w:left="1080" w:hanging="72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B15DE7"/>
    <w:multiLevelType w:val="multilevel"/>
    <w:tmpl w:val="6DAC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82363B"/>
    <w:multiLevelType w:val="hybridMultilevel"/>
    <w:tmpl w:val="E4D439E6"/>
    <w:lvl w:ilvl="0" w:tplc="13CA914E">
      <w:start w:val="1"/>
      <w:numFmt w:val="upperRoman"/>
      <w:lvlText w:val="%1."/>
      <w:lvlJc w:val="left"/>
      <w:pPr>
        <w:ind w:left="1440" w:hanging="1080"/>
      </w:pPr>
      <w:rPr>
        <w:rFonts w:asciiTheme="minorHAnsi" w:eastAsiaTheme="minorEastAsia" w:hAnsi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BF5D5B"/>
    <w:multiLevelType w:val="multilevel"/>
    <w:tmpl w:val="468A68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63A5A0C"/>
    <w:multiLevelType w:val="hybridMultilevel"/>
    <w:tmpl w:val="92264D20"/>
    <w:lvl w:ilvl="0" w:tplc="3B86D1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0831E0"/>
    <w:multiLevelType w:val="hybridMultilevel"/>
    <w:tmpl w:val="1728D3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8335F6"/>
    <w:multiLevelType w:val="hybridMultilevel"/>
    <w:tmpl w:val="98C415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356A0C"/>
    <w:multiLevelType w:val="hybridMultilevel"/>
    <w:tmpl w:val="63D079A6"/>
    <w:lvl w:ilvl="0" w:tplc="0108D97E">
      <w:start w:val="4"/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91BAA"/>
    <w:multiLevelType w:val="multilevel"/>
    <w:tmpl w:val="1E1A32B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551D023F"/>
    <w:multiLevelType w:val="multilevel"/>
    <w:tmpl w:val="BE787640"/>
    <w:lvl w:ilvl="0">
      <w:numFmt w:val="bullet"/>
      <w:lvlText w:val=""/>
      <w:lvlJc w:val="left"/>
      <w:pPr>
        <w:ind w:left="77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9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1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3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5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7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9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1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33" w:hanging="360"/>
      </w:pPr>
      <w:rPr>
        <w:rFonts w:ascii="Wingdings" w:hAnsi="Wingdings"/>
      </w:rPr>
    </w:lvl>
  </w:abstractNum>
  <w:abstractNum w:abstractNumId="30" w15:restartNumberingAfterBreak="0">
    <w:nsid w:val="581C7522"/>
    <w:multiLevelType w:val="hybridMultilevel"/>
    <w:tmpl w:val="D686943C"/>
    <w:lvl w:ilvl="0" w:tplc="09C8AC1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inorBidi"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7802FF"/>
    <w:multiLevelType w:val="hybridMultilevel"/>
    <w:tmpl w:val="3E826220"/>
    <w:lvl w:ilvl="0" w:tplc="040C0013">
      <w:start w:val="1"/>
      <w:numFmt w:val="upperRoman"/>
      <w:lvlText w:val="%1."/>
      <w:lvlJc w:val="right"/>
      <w:pPr>
        <w:ind w:left="540" w:hanging="18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556C18"/>
    <w:multiLevelType w:val="hybridMultilevel"/>
    <w:tmpl w:val="D772DB46"/>
    <w:lvl w:ilvl="0" w:tplc="264A3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AF6D9B"/>
    <w:multiLevelType w:val="hybridMultilevel"/>
    <w:tmpl w:val="3E826220"/>
    <w:lvl w:ilvl="0" w:tplc="040C0013">
      <w:start w:val="1"/>
      <w:numFmt w:val="upperRoman"/>
      <w:lvlText w:val="%1."/>
      <w:lvlJc w:val="right"/>
      <w:pPr>
        <w:ind w:left="540" w:hanging="18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BB7F23"/>
    <w:multiLevelType w:val="hybridMultilevel"/>
    <w:tmpl w:val="B49682C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D274D8"/>
    <w:multiLevelType w:val="multilevel"/>
    <w:tmpl w:val="AA529E3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0926264"/>
    <w:multiLevelType w:val="multilevel"/>
    <w:tmpl w:val="C30094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1DB3199"/>
    <w:multiLevelType w:val="hybridMultilevel"/>
    <w:tmpl w:val="07BC2E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1586C"/>
    <w:multiLevelType w:val="multilevel"/>
    <w:tmpl w:val="F2E4C70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 w15:restartNumberingAfterBreak="0">
    <w:nsid w:val="753C4F8A"/>
    <w:multiLevelType w:val="multilevel"/>
    <w:tmpl w:val="61A8FB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CA46AEB"/>
    <w:multiLevelType w:val="hybridMultilevel"/>
    <w:tmpl w:val="166EFE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814F3E"/>
    <w:multiLevelType w:val="multilevel"/>
    <w:tmpl w:val="716E2A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9"/>
  </w:num>
  <w:num w:numId="3">
    <w:abstractNumId w:val="3"/>
  </w:num>
  <w:num w:numId="4">
    <w:abstractNumId w:val="9"/>
  </w:num>
  <w:num w:numId="5">
    <w:abstractNumId w:val="3"/>
  </w:num>
  <w:num w:numId="6">
    <w:abstractNumId w:val="9"/>
  </w:num>
  <w:num w:numId="7">
    <w:abstractNumId w:val="16"/>
  </w:num>
  <w:num w:numId="8">
    <w:abstractNumId w:val="20"/>
  </w:num>
  <w:num w:numId="9">
    <w:abstractNumId w:val="24"/>
  </w:num>
  <w:num w:numId="10">
    <w:abstractNumId w:val="2"/>
  </w:num>
  <w:num w:numId="11">
    <w:abstractNumId w:val="31"/>
  </w:num>
  <w:num w:numId="12">
    <w:abstractNumId w:val="4"/>
  </w:num>
  <w:num w:numId="13">
    <w:abstractNumId w:val="34"/>
  </w:num>
  <w:num w:numId="14">
    <w:abstractNumId w:val="40"/>
  </w:num>
  <w:num w:numId="15">
    <w:abstractNumId w:val="17"/>
  </w:num>
  <w:num w:numId="16">
    <w:abstractNumId w:val="7"/>
  </w:num>
  <w:num w:numId="17">
    <w:abstractNumId w:val="30"/>
  </w:num>
  <w:num w:numId="18">
    <w:abstractNumId w:val="22"/>
  </w:num>
  <w:num w:numId="19">
    <w:abstractNumId w:val="12"/>
  </w:num>
  <w:num w:numId="20">
    <w:abstractNumId w:val="10"/>
  </w:num>
  <w:num w:numId="21">
    <w:abstractNumId w:val="41"/>
  </w:num>
  <w:num w:numId="22">
    <w:abstractNumId w:val="36"/>
  </w:num>
  <w:num w:numId="23">
    <w:abstractNumId w:val="13"/>
  </w:num>
  <w:num w:numId="24">
    <w:abstractNumId w:val="11"/>
  </w:num>
  <w:num w:numId="25">
    <w:abstractNumId w:val="23"/>
  </w:num>
  <w:num w:numId="26">
    <w:abstractNumId w:val="8"/>
  </w:num>
  <w:num w:numId="27">
    <w:abstractNumId w:val="0"/>
  </w:num>
  <w:num w:numId="28">
    <w:abstractNumId w:val="39"/>
  </w:num>
  <w:num w:numId="29">
    <w:abstractNumId w:val="32"/>
  </w:num>
  <w:num w:numId="30">
    <w:abstractNumId w:val="26"/>
  </w:num>
  <w:num w:numId="31">
    <w:abstractNumId w:val="38"/>
  </w:num>
  <w:num w:numId="32">
    <w:abstractNumId w:val="28"/>
  </w:num>
  <w:num w:numId="33">
    <w:abstractNumId w:val="1"/>
  </w:num>
  <w:num w:numId="34">
    <w:abstractNumId w:val="33"/>
  </w:num>
  <w:num w:numId="35">
    <w:abstractNumId w:val="18"/>
  </w:num>
  <w:num w:numId="36">
    <w:abstractNumId w:val="15"/>
  </w:num>
  <w:num w:numId="37">
    <w:abstractNumId w:val="21"/>
  </w:num>
  <w:num w:numId="38">
    <w:abstractNumId w:val="14"/>
  </w:num>
  <w:num w:numId="39">
    <w:abstractNumId w:val="37"/>
  </w:num>
  <w:num w:numId="40">
    <w:abstractNumId w:val="29"/>
  </w:num>
  <w:num w:numId="41">
    <w:abstractNumId w:val="25"/>
  </w:num>
  <w:num w:numId="42">
    <w:abstractNumId w:val="19"/>
  </w:num>
  <w:num w:numId="43">
    <w:abstractNumId w:val="35"/>
  </w:num>
  <w:num w:numId="44">
    <w:abstractNumId w:val="6"/>
  </w:num>
  <w:num w:numId="45">
    <w:abstractNumId w:val="5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A2"/>
    <w:rsid w:val="00014EA3"/>
    <w:rsid w:val="00043966"/>
    <w:rsid w:val="00076185"/>
    <w:rsid w:val="0008668C"/>
    <w:rsid w:val="000B6DE8"/>
    <w:rsid w:val="000C5265"/>
    <w:rsid w:val="000D2063"/>
    <w:rsid w:val="000D4477"/>
    <w:rsid w:val="000F1674"/>
    <w:rsid w:val="00146E86"/>
    <w:rsid w:val="001507A1"/>
    <w:rsid w:val="001566B2"/>
    <w:rsid w:val="0015713D"/>
    <w:rsid w:val="00163BDE"/>
    <w:rsid w:val="00186AF3"/>
    <w:rsid w:val="00191437"/>
    <w:rsid w:val="001B376B"/>
    <w:rsid w:val="001B6D54"/>
    <w:rsid w:val="001D0505"/>
    <w:rsid w:val="00212E76"/>
    <w:rsid w:val="00216CC3"/>
    <w:rsid w:val="00235146"/>
    <w:rsid w:val="0025535D"/>
    <w:rsid w:val="00277ACC"/>
    <w:rsid w:val="00291E98"/>
    <w:rsid w:val="002A1E84"/>
    <w:rsid w:val="002B005A"/>
    <w:rsid w:val="002B27DA"/>
    <w:rsid w:val="002C5793"/>
    <w:rsid w:val="002E09F1"/>
    <w:rsid w:val="002F14A9"/>
    <w:rsid w:val="003322F1"/>
    <w:rsid w:val="003433CC"/>
    <w:rsid w:val="003C773A"/>
    <w:rsid w:val="003F3DBD"/>
    <w:rsid w:val="00402DCF"/>
    <w:rsid w:val="004056B0"/>
    <w:rsid w:val="00413D60"/>
    <w:rsid w:val="004168E6"/>
    <w:rsid w:val="00420CEB"/>
    <w:rsid w:val="00435BBD"/>
    <w:rsid w:val="00443307"/>
    <w:rsid w:val="00470701"/>
    <w:rsid w:val="00481BC4"/>
    <w:rsid w:val="00491EB6"/>
    <w:rsid w:val="004A084A"/>
    <w:rsid w:val="004A2401"/>
    <w:rsid w:val="004B2293"/>
    <w:rsid w:val="004E5291"/>
    <w:rsid w:val="005008A2"/>
    <w:rsid w:val="005131B1"/>
    <w:rsid w:val="00516499"/>
    <w:rsid w:val="00536942"/>
    <w:rsid w:val="005F1FF1"/>
    <w:rsid w:val="00637703"/>
    <w:rsid w:val="00665EBB"/>
    <w:rsid w:val="006779C6"/>
    <w:rsid w:val="00681B78"/>
    <w:rsid w:val="006B4BFB"/>
    <w:rsid w:val="006B7697"/>
    <w:rsid w:val="006D2E84"/>
    <w:rsid w:val="006D41BE"/>
    <w:rsid w:val="006F70F9"/>
    <w:rsid w:val="00702211"/>
    <w:rsid w:val="00702CAD"/>
    <w:rsid w:val="00741AA8"/>
    <w:rsid w:val="00755577"/>
    <w:rsid w:val="007D0AF0"/>
    <w:rsid w:val="007F5C52"/>
    <w:rsid w:val="007F7752"/>
    <w:rsid w:val="00801D10"/>
    <w:rsid w:val="00812555"/>
    <w:rsid w:val="00815B31"/>
    <w:rsid w:val="00817468"/>
    <w:rsid w:val="00824951"/>
    <w:rsid w:val="008367A3"/>
    <w:rsid w:val="00847A02"/>
    <w:rsid w:val="00876C19"/>
    <w:rsid w:val="008905C2"/>
    <w:rsid w:val="00892A35"/>
    <w:rsid w:val="008E2BCB"/>
    <w:rsid w:val="009122FE"/>
    <w:rsid w:val="009353F2"/>
    <w:rsid w:val="009A0485"/>
    <w:rsid w:val="009B376B"/>
    <w:rsid w:val="009B6008"/>
    <w:rsid w:val="00A0167B"/>
    <w:rsid w:val="00A0404D"/>
    <w:rsid w:val="00A25FF0"/>
    <w:rsid w:val="00A36E84"/>
    <w:rsid w:val="00A52F03"/>
    <w:rsid w:val="00A53B5F"/>
    <w:rsid w:val="00A630B5"/>
    <w:rsid w:val="00A90644"/>
    <w:rsid w:val="00AA0051"/>
    <w:rsid w:val="00AB2FBC"/>
    <w:rsid w:val="00AD0A85"/>
    <w:rsid w:val="00AE3A0E"/>
    <w:rsid w:val="00AF7271"/>
    <w:rsid w:val="00B43C7E"/>
    <w:rsid w:val="00B75297"/>
    <w:rsid w:val="00B76244"/>
    <w:rsid w:val="00B9284E"/>
    <w:rsid w:val="00B94896"/>
    <w:rsid w:val="00B95BCA"/>
    <w:rsid w:val="00BA4A51"/>
    <w:rsid w:val="00BC6070"/>
    <w:rsid w:val="00BC6945"/>
    <w:rsid w:val="00BD4056"/>
    <w:rsid w:val="00BD7C42"/>
    <w:rsid w:val="00BE61B3"/>
    <w:rsid w:val="00C0770C"/>
    <w:rsid w:val="00C20E12"/>
    <w:rsid w:val="00C72FD4"/>
    <w:rsid w:val="00CB6C8E"/>
    <w:rsid w:val="00CC467C"/>
    <w:rsid w:val="00CF56B8"/>
    <w:rsid w:val="00D24596"/>
    <w:rsid w:val="00D4175C"/>
    <w:rsid w:val="00D55029"/>
    <w:rsid w:val="00E12882"/>
    <w:rsid w:val="00E37D9A"/>
    <w:rsid w:val="00E41103"/>
    <w:rsid w:val="00E50510"/>
    <w:rsid w:val="00E511B0"/>
    <w:rsid w:val="00E5275B"/>
    <w:rsid w:val="00E73DD7"/>
    <w:rsid w:val="00E9118A"/>
    <w:rsid w:val="00E96A14"/>
    <w:rsid w:val="00EC2887"/>
    <w:rsid w:val="00EF568D"/>
    <w:rsid w:val="00F13B9E"/>
    <w:rsid w:val="00F34896"/>
    <w:rsid w:val="00F410F0"/>
    <w:rsid w:val="00F42F99"/>
    <w:rsid w:val="00F44A0D"/>
    <w:rsid w:val="00F44F1F"/>
    <w:rsid w:val="00F55718"/>
    <w:rsid w:val="00F7139B"/>
    <w:rsid w:val="00F83172"/>
    <w:rsid w:val="00FD0F76"/>
    <w:rsid w:val="00FF5E1F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225602"/>
  <w15:docId w15:val="{5EBE4A53-A435-2844-9456-031AB0AC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0" w:unhideWhenUsed="1" w:qFormat="1"/>
    <w:lsdException w:name="toc 3" w:semiHidden="1" w:uiPriority="39" w:unhideWhenUsed="1" w:qFormat="1"/>
    <w:lsdException w:name="toc 4" w:semiHidden="1" w:uiPriority="0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139B"/>
    <w:rPr>
      <w:color w:val="414751" w:themeColor="text2" w:themeShade="BF"/>
      <w:sz w:val="24"/>
      <w:szCs w:val="20"/>
    </w:rPr>
  </w:style>
  <w:style w:type="paragraph" w:styleId="Titre1">
    <w:name w:val="heading 1"/>
    <w:basedOn w:val="Normal"/>
    <w:next w:val="Normal"/>
    <w:link w:val="Titre1Car"/>
    <w:unhideWhenUsed/>
    <w:qFormat/>
    <w:rsid w:val="009B376B"/>
    <w:pPr>
      <w:spacing w:before="360" w:after="40"/>
      <w:outlineLvl w:val="0"/>
    </w:pPr>
    <w:rPr>
      <w:rFonts w:asciiTheme="majorHAnsi" w:hAnsiTheme="majorHAnsi"/>
      <w:smallCaps/>
      <w:color w:val="0070C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itre3">
    <w:name w:val="heading 3"/>
    <w:basedOn w:val="Normal"/>
    <w:next w:val="Normal"/>
    <w:link w:val="Titre3Car"/>
    <w:unhideWhenUsed/>
    <w:qFormat/>
    <w:pPr>
      <w:spacing w:after="0"/>
      <w:outlineLvl w:val="2"/>
    </w:pPr>
    <w:rPr>
      <w:rFonts w:asciiTheme="majorHAnsi" w:hAnsiTheme="majorHAnsi"/>
      <w:spacing w:val="5"/>
      <w:szCs w:val="24"/>
    </w:rPr>
  </w:style>
  <w:style w:type="paragraph" w:styleId="Titre4">
    <w:name w:val="heading 4"/>
    <w:basedOn w:val="Normal"/>
    <w:next w:val="Normal"/>
    <w:link w:val="Titre4Car"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B376B"/>
    <w:rPr>
      <w:rFonts w:asciiTheme="majorHAnsi" w:hAnsiTheme="majorHAnsi"/>
      <w:smallCaps/>
      <w:color w:val="0070C0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 w:cstheme="minorBidi"/>
      <w:color w:val="414751" w:themeColor="text2" w:themeShade="BF"/>
      <w:sz w:val="28"/>
      <w:szCs w:val="28"/>
    </w:rPr>
  </w:style>
  <w:style w:type="paragraph" w:styleId="Titre">
    <w:name w:val="Title"/>
    <w:basedOn w:val="Normal"/>
    <w:link w:val="TitreCar"/>
    <w:qFormat/>
    <w:rsid w:val="009B376B"/>
    <w:rPr>
      <w:rFonts w:asciiTheme="majorHAnsi" w:hAnsiTheme="majorHAnsi"/>
      <w:smallCaps/>
      <w:color w:val="92D050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rsid w:val="009B376B"/>
    <w:rPr>
      <w:rFonts w:asciiTheme="majorHAnsi" w:hAnsiTheme="majorHAnsi"/>
      <w:smallCaps/>
      <w:color w:val="92D050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Pr>
      <w:i/>
      <w:color w:val="575F6D" w:themeColor="text2"/>
      <w:spacing w:val="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cs="Times New Roman"/>
      <w:smallCaps/>
      <w:color w:val="000000"/>
      <w:spacing w:val="10"/>
    </w:rPr>
  </w:style>
  <w:style w:type="numbering" w:customStyle="1" w:styleId="Listepuces1">
    <w:name w:val="Liste à puces1"/>
    <w:uiPriority w:val="99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cstheme="minorBidi"/>
      <w:color w:val="414751" w:themeColor="text2" w:themeShade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hAnsiTheme="majorHAnsi" w:cstheme="min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 w:cstheme="min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theme="minorBidi"/>
      <w:i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Accentuationintense">
    <w:name w:val="Intense Emphasis"/>
    <w:basedOn w:val="Policepardfau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Pr>
      <w:i/>
    </w:rPr>
  </w:style>
  <w:style w:type="character" w:customStyle="1" w:styleId="CitationCar">
    <w:name w:val="Citation Car"/>
    <w:basedOn w:val="Policepardfaut"/>
    <w:link w:val="Citation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tionintense">
    <w:name w:val="Intense Quote"/>
    <w:basedOn w:val="Citation"/>
    <w:link w:val="CitationintenseC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nhideWhenUsed/>
    <w:qFormat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enumrote">
    <w:name w:val="Liste numérotée"/>
    <w:uiPriority w:val="99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lgre">
    <w:name w:val="Subtle Emphasis"/>
    <w:basedOn w:val="Policepardfaut"/>
    <w:uiPriority w:val="19"/>
    <w:qFormat/>
    <w:rPr>
      <w:i/>
      <w:color w:val="E65B01" w:themeColor="accent1" w:themeShade="BF"/>
    </w:rPr>
  </w:style>
  <w:style w:type="character" w:styleId="Rfrencelgre">
    <w:name w:val="Subtle Reference"/>
    <w:basedOn w:val="Policepardfaut"/>
    <w:uiPriority w:val="31"/>
    <w:qFormat/>
    <w:rPr>
      <w:rFonts w:cs="Times New Roman"/>
      <w:b/>
      <w:i/>
      <w:color w:val="3667C3" w:themeColor="accent2" w:themeShade="BF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3C7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apple-tab-span">
    <w:name w:val="apple-tab-span"/>
    <w:basedOn w:val="Policepardfaut"/>
    <w:rsid w:val="003C773A"/>
  </w:style>
  <w:style w:type="character" w:styleId="Lienhypertexte">
    <w:name w:val="Hyperlink"/>
    <w:basedOn w:val="Policepardfaut"/>
    <w:uiPriority w:val="99"/>
    <w:rsid w:val="009B376B"/>
    <w:rPr>
      <w:color w:val="000FFF"/>
      <w:u w:val="single"/>
    </w:rPr>
  </w:style>
  <w:style w:type="paragraph" w:styleId="TM1">
    <w:name w:val="toc 1"/>
    <w:basedOn w:val="Normal"/>
    <w:next w:val="Normal"/>
    <w:uiPriority w:val="39"/>
    <w:rsid w:val="009B376B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M2">
    <w:name w:val="toc 2"/>
    <w:basedOn w:val="Normal"/>
    <w:next w:val="Normal"/>
    <w:semiHidden/>
    <w:rsid w:val="009B376B"/>
    <w:pPr>
      <w:spacing w:after="0"/>
    </w:pPr>
    <w:rPr>
      <w:b/>
      <w:bCs/>
      <w:smallCaps/>
      <w:sz w:val="22"/>
      <w:szCs w:val="22"/>
    </w:rPr>
  </w:style>
  <w:style w:type="paragraph" w:styleId="TM4">
    <w:name w:val="toc 4"/>
    <w:basedOn w:val="Normal"/>
    <w:next w:val="Normal"/>
    <w:autoRedefine/>
    <w:semiHidden/>
    <w:rsid w:val="009B376B"/>
    <w:pPr>
      <w:spacing w:after="0"/>
    </w:pPr>
    <w:rPr>
      <w:sz w:val="22"/>
      <w:szCs w:val="22"/>
    </w:rPr>
  </w:style>
  <w:style w:type="paragraph" w:styleId="Corpsdetexte">
    <w:name w:val="Body Text"/>
    <w:basedOn w:val="Normal"/>
    <w:link w:val="CorpsdetexteCar"/>
    <w:rsid w:val="009B376B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  <w:style w:type="character" w:customStyle="1" w:styleId="CorpsdetexteCar">
    <w:name w:val="Corps de texte Car"/>
    <w:basedOn w:val="Policepardfaut"/>
    <w:link w:val="Corpsdetexte"/>
    <w:rsid w:val="009B376B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B376B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E65B01" w:themeColor="accent1" w:themeShade="BF"/>
      <w:spacing w:val="0"/>
      <w:sz w:val="28"/>
      <w:szCs w:val="28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9B376B"/>
    <w:pPr>
      <w:spacing w:after="0"/>
    </w:pPr>
    <w:rPr>
      <w:smallCaps/>
      <w:sz w:val="22"/>
      <w:szCs w:val="22"/>
    </w:rPr>
  </w:style>
  <w:style w:type="paragraph" w:styleId="TM5">
    <w:name w:val="toc 5"/>
    <w:basedOn w:val="Normal"/>
    <w:next w:val="Normal"/>
    <w:autoRedefine/>
    <w:uiPriority w:val="39"/>
    <w:semiHidden/>
    <w:unhideWhenUsed/>
    <w:qFormat/>
    <w:rsid w:val="009B376B"/>
    <w:pPr>
      <w:spacing w:after="0"/>
    </w:pPr>
    <w:rPr>
      <w:sz w:val="22"/>
      <w:szCs w:val="22"/>
    </w:rPr>
  </w:style>
  <w:style w:type="paragraph" w:styleId="TM6">
    <w:name w:val="toc 6"/>
    <w:basedOn w:val="Normal"/>
    <w:next w:val="Normal"/>
    <w:autoRedefine/>
    <w:uiPriority w:val="39"/>
    <w:semiHidden/>
    <w:unhideWhenUsed/>
    <w:qFormat/>
    <w:rsid w:val="009B376B"/>
    <w:pPr>
      <w:spacing w:after="0"/>
    </w:pPr>
    <w:rPr>
      <w:sz w:val="22"/>
      <w:szCs w:val="22"/>
    </w:rPr>
  </w:style>
  <w:style w:type="paragraph" w:styleId="TM7">
    <w:name w:val="toc 7"/>
    <w:basedOn w:val="Normal"/>
    <w:next w:val="Normal"/>
    <w:autoRedefine/>
    <w:uiPriority w:val="39"/>
    <w:semiHidden/>
    <w:unhideWhenUsed/>
    <w:qFormat/>
    <w:rsid w:val="009B376B"/>
    <w:pPr>
      <w:spacing w:after="0"/>
    </w:pPr>
    <w:rPr>
      <w:sz w:val="22"/>
      <w:szCs w:val="22"/>
    </w:rPr>
  </w:style>
  <w:style w:type="paragraph" w:styleId="TM8">
    <w:name w:val="toc 8"/>
    <w:basedOn w:val="Normal"/>
    <w:next w:val="Normal"/>
    <w:autoRedefine/>
    <w:uiPriority w:val="39"/>
    <w:semiHidden/>
    <w:unhideWhenUsed/>
    <w:qFormat/>
    <w:rsid w:val="009B376B"/>
    <w:pPr>
      <w:spacing w:after="0"/>
    </w:pPr>
    <w:rPr>
      <w:sz w:val="22"/>
      <w:szCs w:val="22"/>
    </w:rPr>
  </w:style>
  <w:style w:type="paragraph" w:styleId="TM9">
    <w:name w:val="toc 9"/>
    <w:basedOn w:val="Normal"/>
    <w:next w:val="Normal"/>
    <w:autoRedefine/>
    <w:uiPriority w:val="39"/>
    <w:semiHidden/>
    <w:unhideWhenUsed/>
    <w:qFormat/>
    <w:rsid w:val="009B376B"/>
    <w:pPr>
      <w:spacing w:after="0"/>
    </w:pPr>
    <w:rPr>
      <w:sz w:val="22"/>
      <w:szCs w:val="22"/>
    </w:rPr>
  </w:style>
  <w:style w:type="paragraph" w:styleId="Sansinterligne">
    <w:name w:val="No Spacing"/>
    <w:link w:val="SansinterligneCar"/>
    <w:uiPriority w:val="1"/>
    <w:qFormat/>
    <w:rsid w:val="008E2BCB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E2BCB"/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43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9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yrilleadam/Library/Containers/com.microsoft.Word/Data/Library/Application%20Support/Microsoft/Office/16.0/DTS/Search/%7bCB35D3D2-64F2-4746-BFE3-CC0D0FCF31FB%7dtf0177307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1D8A9C68F09245BB92B91EB5B995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5A38EA-DA52-8C47-9456-215E5FAD7606}"/>
      </w:docPartPr>
      <w:docPartBody>
        <w:p w:rsidR="00BA7032" w:rsidRDefault="00734FCC">
          <w:pPr>
            <w:pStyle w:val="FC1D8A9C68F09245BB92B91EB5B995B2"/>
          </w:pPr>
          <w:r>
            <w:rPr>
              <w:rFonts w:asciiTheme="majorHAnsi" w:eastAsiaTheme="majorEastAsia" w:hAnsiTheme="majorHAnsi" w:cstheme="majorBidi"/>
              <w:smallCaps/>
              <w:color w:val="833C0B" w:themeColor="accent2" w:themeShade="80"/>
              <w:spacing w:val="20"/>
              <w:sz w:val="56"/>
              <w:szCs w:val="56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CC"/>
    <w:rsid w:val="00096FC2"/>
    <w:rsid w:val="00734FCC"/>
    <w:rsid w:val="00A26AB0"/>
    <w:rsid w:val="00BA7032"/>
    <w:rsid w:val="00FC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line="276" w:lineRule="auto"/>
      <w:outlineLvl w:val="1"/>
    </w:pPr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184075A7A4F7046A27E9CCAB53102F9">
    <w:name w:val="5184075A7A4F7046A27E9CCAB53102F9"/>
  </w:style>
  <w:style w:type="paragraph" w:customStyle="1" w:styleId="2A5B920E71D3D3418A9385990592E762">
    <w:name w:val="2A5B920E71D3D3418A9385990592E762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paragraph" w:customStyle="1" w:styleId="704648EBCA91C5498FDD4D693CCEC7EB">
    <w:name w:val="704648EBCA91C5498FDD4D693CCEC7EB"/>
  </w:style>
  <w:style w:type="paragraph" w:customStyle="1" w:styleId="FC1D8A9C68F09245BB92B91EB5B995B2">
    <w:name w:val="FC1D8A9C68F09245BB92B91EB5B995B2"/>
  </w:style>
  <w:style w:type="paragraph" w:customStyle="1" w:styleId="2CFE78C1B3A51144ABF846A163DFFCC2">
    <w:name w:val="2CFE78C1B3A51144ABF846A163DFFCC2"/>
  </w:style>
  <w:style w:type="paragraph" w:customStyle="1" w:styleId="504F4BF353F4EF4C871ED380AC561076">
    <w:name w:val="504F4BF353F4EF4C871ED380AC561076"/>
  </w:style>
  <w:style w:type="paragraph" w:customStyle="1" w:styleId="83159C075761944191E42637254956FF">
    <w:name w:val="83159C075761944191E42637254956FF"/>
    <w:rsid w:val="00BA7032"/>
  </w:style>
  <w:style w:type="paragraph" w:customStyle="1" w:styleId="2D34D4C2A097734B8C9314225448BF67">
    <w:name w:val="2D34D4C2A097734B8C9314225448BF67"/>
    <w:rsid w:val="00BA70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2018-10-15T00:00:00</PublishDate>
  <Abstract>Client : Domisep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itorialTags xmlns="6d93d202-47fc-4405-873a-cab67cc5f1b2" xsi:nil="true"/>
    <TPExecutable xmlns="6d93d202-47fc-4405-873a-cab67cc5f1b2" xsi:nil="true"/>
    <DirectSourceMarket xmlns="6d93d202-47fc-4405-873a-cab67cc5f1b2">english</DirectSourceMarket>
    <SubmitterId xmlns="6d93d202-47fc-4405-873a-cab67cc5f1b2" xsi:nil="true"/>
    <AssetType xmlns="6d93d202-47fc-4405-873a-cab67cc5f1b2">TP</AssetType>
    <Milestone xmlns="6d93d202-47fc-4405-873a-cab67cc5f1b2" xsi:nil="true"/>
    <OriginAsset xmlns="6d93d202-47fc-4405-873a-cab67cc5f1b2" xsi:nil="true"/>
    <TPComponent xmlns="6d93d202-47fc-4405-873a-cab67cc5f1b2">WordFiles</TPComponent>
    <AssetId xmlns="6d93d202-47fc-4405-873a-cab67cc5f1b2">TP101773128</AssetId>
    <TPFriendlyName xmlns="6d93d202-47fc-4405-873a-cab67cc5f1b2">OrielReport</TPFriendlyName>
    <SourceTitle xmlns="6d93d202-47fc-4405-873a-cab67cc5f1b2" xsi:nil="true"/>
    <TPApplication xmlns="6d93d202-47fc-4405-873a-cab67cc5f1b2">Word</TPApplication>
    <TPLaunchHelpLink xmlns="6d93d202-47fc-4405-873a-cab67cc5f1b2" xsi:nil="true"/>
    <OpenTemplate xmlns="6d93d202-47fc-4405-873a-cab67cc5f1b2">true</OpenTemplate>
    <PlannedPubDate xmlns="6d93d202-47fc-4405-873a-cab67cc5f1b2">2009-08-22T06:45:00+00:00</PlannedPubDate>
    <CrawlForDependencies xmlns="6d93d202-47fc-4405-873a-cab67cc5f1b2">false</CrawlForDependencies>
    <TrustLevel xmlns="6d93d202-47fc-4405-873a-cab67cc5f1b2">1 Microsoft Managed Content</TrustLevel>
    <PublishStatusLookup xmlns="6d93d202-47fc-4405-873a-cab67cc5f1b2">
      <Value>321431</Value>
      <Value>457954</Value>
    </PublishStatusLookup>
    <TemplateTemplateType xmlns="6d93d202-47fc-4405-873a-cab67cc5f1b2">Word Document Template</TemplateTemplateType>
    <TPNamespace xmlns="6d93d202-47fc-4405-873a-cab67cc5f1b2">WINWORD</TPNamespace>
    <Providers xmlns="6d93d202-47fc-4405-873a-cab67cc5f1b2" xsi:nil="true"/>
    <Markets xmlns="6d93d202-47fc-4405-873a-cab67cc5f1b2"/>
    <OriginalSourceMarket xmlns="6d93d202-47fc-4405-873a-cab67cc5f1b2">english</OriginalSourceMarket>
    <TPInstallLocation xmlns="6d93d202-47fc-4405-873a-cab67cc5f1b2">{My Templates}</TPInstallLocation>
    <TPAppVersion xmlns="6d93d202-47fc-4405-873a-cab67cc5f1b2">14</TPAppVersion>
    <TPCommandLine xmlns="6d93d202-47fc-4405-873a-cab67cc5f1b2">{WD} /f {FilePath}</TPCommandLine>
    <APAuthor xmlns="6d93d202-47fc-4405-873a-cab67cc5f1b2">
      <UserInfo>
        <DisplayName/>
        <AccountId>1073741823</AccountId>
        <AccountType/>
      </UserInfo>
    </APAuthor>
    <EditorialStatus xmlns="6d93d202-47fc-4405-873a-cab67cc5f1b2" xsi:nil="true"/>
    <PublishTargets xmlns="6d93d202-47fc-4405-873a-cab67cc5f1b2">OfficeOnline</PublishTargets>
    <TPLaunchHelpLinkType xmlns="6d93d202-47fc-4405-873a-cab67cc5f1b2">Template</TPLaunchHelpLinkType>
    <TPClientViewer xmlns="6d93d202-47fc-4405-873a-cab67cc5f1b2">Microsoft Office Word</TPClientViewer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 xsi:nil="true"/>
    <Downloads xmlns="6d93d202-47fc-4405-873a-cab67cc5f1b2">0</Downloads>
    <AcquiredFrom xmlns="6d93d202-47fc-4405-873a-cab67cc5f1b2" xsi:nil="true"/>
    <IsSearchable xmlns="6d93d202-47fc-4405-873a-cab67cc5f1b2">false</IsSearchable>
    <ThumbnailAssetId xmlns="6d93d202-47fc-4405-873a-cab67cc5f1b2" xsi:nil="true"/>
    <MarketSpecific xmlns="6d93d202-47fc-4405-873a-cab67cc5f1b2" xsi:nil="true"/>
    <MachineTranslated xmlns="6d93d202-47fc-4405-873a-cab67cc5f1b2">false</MachineTranslated>
    <ArtSampleDocs xmlns="6d93d202-47fc-4405-873a-cab67cc5f1b2" xsi:nil="true"/>
    <ApprovalLog xmlns="6d93d202-47fc-4405-873a-cab67cc5f1b2" xsi:nil="true"/>
    <ApprovalStatus xmlns="6d93d202-47fc-4405-873a-cab67cc5f1b2">InProgress</ApprovalStatus>
    <LastHandOff xmlns="6d93d202-47fc-4405-873a-cab67cc5f1b2" xsi:nil="true"/>
    <BusinessGroup xmlns="6d93d202-47fc-4405-873a-cab67cc5f1b2" xsi:nil="true"/>
    <VoteCount xmlns="6d93d202-47fc-4405-873a-cab67cc5f1b2" xsi:nil="true"/>
    <UACurrentWords xmlns="6d93d202-47fc-4405-873a-cab67cc5f1b2" xsi:nil="true"/>
    <Manager xmlns="6d93d202-47fc-4405-873a-cab67cc5f1b2" xsi:nil="true"/>
    <NumericId xmlns="6d93d202-47fc-4405-873a-cab67cc5f1b2" xsi:nil="true"/>
    <Component xmlns="64acb2c5-0a2b-4bda-bd34-58e36cbb80d2" xsi:nil="true"/>
    <HandoffToMSDN xmlns="6d93d202-47fc-4405-873a-cab67cc5f1b2" xsi:nil="true"/>
    <UALocComments xmlns="6d93d202-47fc-4405-873a-cab67cc5f1b2" xsi:nil="true"/>
    <UALocRecommendation xmlns="6d93d202-47fc-4405-873a-cab67cc5f1b2">Localize</UALocRecommendation>
    <AssetStart xmlns="6d93d202-47fc-4405-873a-cab67cc5f1b2">2010-07-09T13:35:11+00:00</AssetStart>
    <LastModifiedDateTime xmlns="6d93d202-47fc-4405-873a-cab67cc5f1b2" xsi:nil="true"/>
    <LastPublishResultLookup xmlns="6d93d202-47fc-4405-873a-cab67cc5f1b2" xsi:nil="true"/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2100-01-01T00:00:00+00:00</AssetExpire>
    <IntlLangReviewDate xmlns="6d93d202-47fc-4405-873a-cab67cc5f1b2" xsi:nil="true"/>
    <IntlLangReview xmlns="6d93d202-47fc-4405-873a-cab67cc5f1b2" xsi:nil="true"/>
    <OOCacheId xmlns="6d93d202-47fc-4405-873a-cab67cc5f1b2" xsi:nil="true"/>
    <PolicheckWords xmlns="6d93d202-47fc-4405-873a-cab67cc5f1b2" xsi:nil="true"/>
    <CSXSubmissionMarket xmlns="6d93d202-47fc-4405-873a-cab67cc5f1b2" xsi:nil="true"/>
    <FriendlyTitle xmlns="6d93d202-47fc-4405-873a-cab67cc5f1b2" xsi:nil="true"/>
    <TimesCloned xmlns="6d93d202-47fc-4405-873a-cab67cc5f1b2" xsi:nil="true"/>
    <ClipArtFilename xmlns="6d93d202-47fc-4405-873a-cab67cc5f1b2" xsi:nil="true"/>
    <APDescription xmlns="6d93d202-47fc-4405-873a-cab67cc5f1b2" xsi:nil="true"/>
    <PrimaryImageGen xmlns="6d93d202-47fc-4405-873a-cab67cc5f1b2">false</PrimaryImageGen>
    <ContentItem xmlns="6d93d202-47fc-4405-873a-cab67cc5f1b2" xsi:nil="true"/>
    <BugNumber xmlns="6d93d202-47fc-4405-873a-cab67cc5f1b2" xsi:nil="true"/>
    <LegacyData xmlns="6d93d202-47fc-4405-873a-cab67cc5f1b2" xsi:nil="true"/>
    <Description0 xmlns="64acb2c5-0a2b-4bda-bd34-58e36cbb80d2" xsi:nil="true"/>
    <IntlLangReviewer xmlns="6d93d202-47fc-4405-873a-cab67cc5f1b2" xsi:nil="true"/>
    <IntlLocPriority xmlns="6d93d202-47fc-4405-873a-cab67cc5f1b2" xsi:nil="true"/>
    <Provider xmlns="6d93d202-47fc-4405-873a-cab67cc5f1b2" xsi:nil="true"/>
    <CSXSubmissionDate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OutputCachingOn xmlns="6d93d202-47fc-4405-873a-cab67cc5f1b2">false</OutputCachingOn>
    <ParentAssetId xmlns="6d93d202-47fc-4405-873a-cab67cc5f1b2" xsi:nil="true"/>
    <BlockPublish xmlns="6d93d202-47fc-4405-873a-cab67cc5f1b2" xsi:nil="true"/>
    <LocManualTestRequired xmlns="6d93d202-47fc-4405-873a-cab67cc5f1b2" xsi:nil="true"/>
    <LocalizationTagsTaxHTField0 xmlns="6d93d202-47fc-4405-873a-cab67cc5f1b2">
      <Terms xmlns="http://schemas.microsoft.com/office/infopath/2007/PartnerControls"/>
    </LocalizationTagsTaxHTField0>
    <CampaignTagsTaxHTField0 xmlns="6d93d202-47fc-4405-873a-cab67cc5f1b2">
      <Terms xmlns="http://schemas.microsoft.com/office/infopath/2007/PartnerControls"/>
    </CampaignTagsTaxHTField0>
    <LocLastLocAttemptVersionLookup xmlns="6d93d202-47fc-4405-873a-cab67cc5f1b2">146496</LocLastLocAttemptVersionLookup>
    <InternalTagsTaxHTField0 xmlns="6d93d202-47fc-4405-873a-cab67cc5f1b2">
      <Terms xmlns="http://schemas.microsoft.com/office/infopath/2007/PartnerControls"/>
    </InternalTagsTaxHTField0>
    <LocProcessedForMarketsLookup xmlns="6d93d202-47fc-4405-873a-cab67cc5f1b2" xsi:nil="true"/>
    <LocRecommendedHandoff xmlns="6d93d202-47fc-4405-873a-cab67cc5f1b2" xsi:nil="true"/>
    <LocOverallPreviewStatusLookup xmlns="6d93d202-47fc-4405-873a-cab67cc5f1b2" xsi:nil="true"/>
    <LocOverallPublishStatusLookup xmlns="6d93d202-47fc-4405-873a-cab67cc5f1b2" xsi:nil="true"/>
    <LocProcessedForHandoffsLookup xmlns="6d93d202-47fc-4405-873a-cab67cc5f1b2" xsi:nil="true"/>
    <LocLastLocAttemptVersionTypeLookup xmlns="6d93d202-47fc-4405-873a-cab67cc5f1b2" xsi:nil="true"/>
    <LocOverallHandbackStatusLookup xmlns="6d93d202-47fc-4405-873a-cab67cc5f1b2" xsi:nil="true"/>
    <LocComments xmlns="6d93d202-47fc-4405-873a-cab67cc5f1b2" xsi:nil="true"/>
    <TaxCatchAll xmlns="6d93d202-47fc-4405-873a-cab67cc5f1b2"/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FeatureTagsTaxHTField0 xmlns="6d93d202-47fc-4405-873a-cab67cc5f1b2">
      <Terms xmlns="http://schemas.microsoft.com/office/infopath/2007/PartnerControls"/>
    </FeatureTagsTaxHTField0>
    <LocOverallLocStatusLookup xmlns="6d93d202-47fc-4405-873a-cab67cc5f1b2" xsi:nil="true"/>
    <LocPublishedLinkedAssetsLookup xmlns="6d93d202-47fc-4405-873a-cab67cc5f1b2" xsi:nil="true"/>
    <LocNewPublishedVersionLookup xmlns="6d93d202-47fc-4405-873a-cab67cc5f1b2" xsi:nil="true"/>
    <LocPublishedDependentAssetsLookup xmlns="6d93d202-47fc-4405-873a-cab67cc5f1b2" xsi:nil="true"/>
    <OriginalRelease xmlns="6d93d202-47fc-4405-873a-cab67cc5f1b2">14</OriginalRelease>
    <LocMarketGroupTiers2 xmlns="6d93d202-47fc-4405-873a-cab67cc5f1b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8EB408-4917-4E6E-BD41-070876764A27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3.xml><?xml version="1.0" encoding="utf-8"?>
<ds:datastoreItem xmlns:ds="http://schemas.openxmlformats.org/officeDocument/2006/customXml" ds:itemID="{6FED80B8-254D-4923-B229-FA41668751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260F2F-6D0C-476D-870F-94AC40ADE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6A82661-0C69-AF4D-BDAB-5D01669D1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{CB35D3D2-64F2-4746-BFE3-CC0D0FCF31FB}tf01773077.dotx</Template>
  <TotalTime>249</TotalTime>
  <Pages>7</Pages>
  <Words>716</Words>
  <Characters>3939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Technique</vt:lpstr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Technique</dc:title>
  <dc:subject/>
  <dc:creator>Utilisateur Microsoft Office</dc:creator>
  <cp:lastModifiedBy>Cyrille Adam</cp:lastModifiedBy>
  <cp:revision>127</cp:revision>
  <dcterms:created xsi:type="dcterms:W3CDTF">2018-10-12T09:42:00Z</dcterms:created>
  <dcterms:modified xsi:type="dcterms:W3CDTF">2018-11-26T16:58:00Z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  <property fmtid="{D5CDD505-2E9C-101B-9397-08002B2CF9AE}" pid="3" name="APTrustLevel">
    <vt:r8>1</vt:r8>
  </property>
</Properties>
</file>